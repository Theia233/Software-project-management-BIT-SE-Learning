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544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253888F6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04EB153F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499AB720" w14:textId="77777777" w:rsidR="00CC7F6F" w:rsidRDefault="00000000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56704" behindDoc="0" locked="0" layoutInCell="1" allowOverlap="1" wp14:anchorId="37A1C8D6" wp14:editId="54A2796E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2679700" cy="726440"/>
            <wp:effectExtent l="0" t="0" r="6350" b="16510"/>
            <wp:wrapTopAndBottom/>
            <wp:docPr id="1" name="图片 9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1" descr="158789612"/>
                    <pic:cNvPicPr>
                      <a:picLocks noChangeAspect="1"/>
                    </pic:cNvPicPr>
                  </pic:nvPicPr>
                  <pic:blipFill>
                    <a:blip r:embed="rId8"/>
                    <a:srcRect t="29047" b="3069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702B07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1D2F94AB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456737E4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23D80284" w14:textId="77777777" w:rsidR="00CC7F6F" w:rsidRDefault="00000000">
      <w:pPr>
        <w:spacing w:line="300" w:lineRule="auto"/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&lt;项目名&gt;</w:t>
      </w:r>
    </w:p>
    <w:p w14:paraId="30E54FE1" w14:textId="77777777" w:rsidR="00CC7F6F" w:rsidRDefault="00000000">
      <w:pPr>
        <w:spacing w:line="30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需求规格文档</w:t>
      </w:r>
    </w:p>
    <w:p w14:paraId="683640FB" w14:textId="77777777" w:rsidR="00CC7F6F" w:rsidRDefault="00CC7F6F">
      <w:pPr>
        <w:spacing w:line="30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467B9A6" w14:textId="77777777" w:rsidR="00CC7F6F" w:rsidRDefault="00CC7F6F">
      <w:pPr>
        <w:spacing w:line="30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1A49CE54" w14:textId="77777777" w:rsidR="00CC7F6F" w:rsidRDefault="00CC7F6F">
      <w:pPr>
        <w:spacing w:line="30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1C7D28C3" w14:textId="77777777" w:rsidR="00CC7F6F" w:rsidRDefault="00000000">
      <w:pPr>
        <w:spacing w:line="300" w:lineRule="auto"/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    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   </w:t>
      </w:r>
    </w:p>
    <w:p w14:paraId="089175D1" w14:textId="77777777" w:rsidR="00CC7F6F" w:rsidRDefault="00000000">
      <w:pPr>
        <w:spacing w:line="300" w:lineRule="auto"/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   </w:t>
      </w:r>
    </w:p>
    <w:p w14:paraId="4F619683" w14:textId="77777777" w:rsidR="00CC7F6F" w:rsidRDefault="00000000">
      <w:pPr>
        <w:spacing w:line="300" w:lineRule="auto"/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   </w:t>
      </w:r>
    </w:p>
    <w:p w14:paraId="6DD7F348" w14:textId="77777777" w:rsidR="00CC7F6F" w:rsidRDefault="00000000">
      <w:pPr>
        <w:spacing w:line="300" w:lineRule="auto"/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小组名称：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   </w:t>
      </w:r>
    </w:p>
    <w:p w14:paraId="109D0D3E" w14:textId="77777777" w:rsidR="00CC7F6F" w:rsidRDefault="00000000">
      <w:pPr>
        <w:spacing w:line="300" w:lineRule="auto"/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组    员：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   </w:t>
      </w:r>
    </w:p>
    <w:p w14:paraId="7411AF34" w14:textId="77777777" w:rsidR="00CC7F6F" w:rsidRDefault="00CC7F6F">
      <w:pPr>
        <w:spacing w:line="300" w:lineRule="auto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657B5A1F" w14:textId="77777777" w:rsidR="00CC7F6F" w:rsidRDefault="00000000">
      <w:pPr>
        <w:pageBreakBefore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30"/>
          <w:szCs w:val="30"/>
        </w:rPr>
        <w:lastRenderedPageBreak/>
        <w:t>目</w:t>
      </w:r>
      <w:r>
        <w:rPr>
          <w:rFonts w:ascii="Times New Roman" w:hAnsi="Times New Roman" w:hint="eastAsia"/>
          <w:sz w:val="30"/>
          <w:szCs w:val="30"/>
        </w:rPr>
        <w:t xml:space="preserve">  </w:t>
      </w:r>
      <w:r>
        <w:rPr>
          <w:rFonts w:ascii="Times New Roman" w:hAnsi="Times New Roman" w:hint="eastAsia"/>
          <w:sz w:val="30"/>
          <w:szCs w:val="30"/>
        </w:rPr>
        <w:t>录</w:t>
      </w:r>
    </w:p>
    <w:p w14:paraId="483D3765" w14:textId="77777777" w:rsidR="00CC7F6F" w:rsidRDefault="00000000">
      <w:pPr>
        <w:pStyle w:val="TOC2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fldChar w:fldCharType="begin"/>
      </w:r>
      <w:r>
        <w:rPr>
          <w:rFonts w:ascii="Times New Roman" w:hAnsi="Times New Roman" w:hint="eastAsia"/>
          <w:sz w:val="24"/>
        </w:rPr>
        <w:instrText xml:space="preserve">TOC \o "1-3" \h \u </w:instrText>
      </w:r>
      <w:r>
        <w:rPr>
          <w:rFonts w:ascii="Times New Roman" w:hAnsi="Times New Roman" w:hint="eastAsia"/>
          <w:sz w:val="24"/>
        </w:rPr>
        <w:fldChar w:fldCharType="separate"/>
      </w:r>
      <w:hyperlink w:anchor="_Toc11997" w:history="1">
        <w:r>
          <w:rPr>
            <w:rFonts w:ascii="Times New Roman" w:hAnsi="Times New Roman" w:hint="eastAsia"/>
          </w:rPr>
          <w:t>一、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 w:hint="eastAsia"/>
          </w:rPr>
          <w:t>需求概述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_Toc11997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6F82F940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4326" w:history="1">
        <w:r>
          <w:rPr>
            <w:rFonts w:ascii="Times New Roman" w:hAnsi="Times New Roman" w:hint="eastAsia"/>
          </w:rPr>
          <w:t>1.1</w:t>
        </w:r>
        <w:r>
          <w:rPr>
            <w:rFonts w:ascii="Times New Roman" w:hAnsi="Times New Roman" w:hint="eastAsia"/>
          </w:rPr>
          <w:t>项目背景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_Toc14326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0EA10B1B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3498" w:history="1">
        <w:r>
          <w:rPr>
            <w:rFonts w:ascii="Times New Roman" w:hAnsi="Times New Roman" w:hint="eastAsia"/>
          </w:rPr>
          <w:t>1.2</w:t>
        </w:r>
        <w:r>
          <w:rPr>
            <w:rFonts w:ascii="Times New Roman" w:hAnsi="Times New Roman" w:hint="eastAsia"/>
          </w:rPr>
          <w:t>需求概述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_Toc13498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5333D237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3174" w:history="1">
        <w:r>
          <w:rPr>
            <w:rFonts w:ascii="Times New Roman" w:hAnsi="Times New Roman" w:hint="eastAsia"/>
          </w:rPr>
          <w:t>1.3</w:t>
        </w:r>
        <w:r>
          <w:rPr>
            <w:rFonts w:ascii="Times New Roman" w:hAnsi="Times New Roman" w:hint="eastAsia"/>
          </w:rPr>
          <w:t>系统结构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_Toc13174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061465CB" w14:textId="77777777" w:rsidR="00CC7F6F" w:rsidRDefault="00000000">
      <w:pPr>
        <w:pStyle w:val="TOC2"/>
        <w:tabs>
          <w:tab w:val="right" w:leader="dot" w:pos="8306"/>
        </w:tabs>
        <w:rPr>
          <w:rFonts w:ascii="Times New Roman" w:hAnsi="Times New Roman"/>
        </w:rPr>
      </w:pPr>
      <w:hyperlink w:anchor="_Toc24730" w:history="1">
        <w:r>
          <w:rPr>
            <w:rFonts w:ascii="Times New Roman" w:hAnsi="Times New Roman" w:hint="eastAsia"/>
          </w:rPr>
          <w:t>二、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 w:hint="eastAsia"/>
          </w:rPr>
          <w:t>系统功能需求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_Toc24730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5791E01B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978" w:history="1">
        <w:r>
          <w:rPr>
            <w:rFonts w:ascii="Times New Roman" w:hAnsi="Times New Roman" w:hint="eastAsia"/>
          </w:rPr>
          <w:t>2.1</w:t>
        </w:r>
        <w:r>
          <w:rPr>
            <w:rFonts w:ascii="Times New Roman" w:hAnsi="Times New Roman" w:hint="eastAsia"/>
          </w:rPr>
          <w:t>功能总览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_Toc978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124F50F7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26163" w:history="1">
        <w:r>
          <w:rPr>
            <w:rFonts w:ascii="Times New Roman" w:hAnsi="Times New Roman" w:hint="eastAsia"/>
          </w:rPr>
          <w:t>2.2</w:t>
        </w:r>
        <w:r>
          <w:rPr>
            <w:rFonts w:ascii="Times New Roman" w:hAnsi="Times New Roman" w:hint="eastAsia"/>
          </w:rPr>
          <w:t>用户类和特征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_Toc26163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07E1CF74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4115" w:history="1">
        <w:r>
          <w:rPr>
            <w:rFonts w:ascii="Times New Roman" w:hAnsi="Times New Roman" w:hint="eastAsia"/>
          </w:rPr>
          <w:t>2.3</w:t>
        </w:r>
        <w:r>
          <w:rPr>
            <w:rFonts w:ascii="Times New Roman" w:hAnsi="Times New Roman" w:hint="eastAsia"/>
          </w:rPr>
          <w:t>业务流程图</w:t>
        </w:r>
        <w:r>
          <w:rPr>
            <w:rFonts w:ascii="Times New Roman" w:hAnsi="Times New Roman" w:hint="eastAsia"/>
          </w:rPr>
          <w:t>/</w:t>
        </w:r>
        <w:r>
          <w:rPr>
            <w:rFonts w:ascii="Times New Roman" w:hAnsi="Times New Roman" w:hint="eastAsia"/>
          </w:rPr>
          <w:t>程序流程图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_Toc14115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7CE03FB2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927" w:history="1">
        <w:r>
          <w:rPr>
            <w:rFonts w:ascii="Times New Roman" w:hAnsi="Times New Roman" w:hint="eastAsia"/>
          </w:rPr>
          <w:t>2.4</w:t>
        </w:r>
        <w:r>
          <w:rPr>
            <w:rFonts w:ascii="Times New Roman" w:hAnsi="Times New Roman" w:hint="eastAsia"/>
          </w:rPr>
          <w:t>数据流分析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_Toc1927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14:paraId="41F89676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2673" w:history="1">
        <w:r>
          <w:rPr>
            <w:rFonts w:ascii="Times New Roman" w:hAnsi="Times New Roman" w:hint="eastAsia"/>
          </w:rPr>
          <w:t>2.5</w:t>
        </w:r>
        <w:r>
          <w:rPr>
            <w:rFonts w:ascii="Times New Roman" w:hAnsi="Times New Roman" w:hint="eastAsia"/>
          </w:rPr>
          <w:t>数据库</w:t>
        </w:r>
        <w:r>
          <w:rPr>
            <w:rFonts w:ascii="Times New Roman" w:hAnsi="Times New Roman" w:hint="eastAsia"/>
          </w:rPr>
          <w:t>E-R</w:t>
        </w:r>
        <w:r>
          <w:rPr>
            <w:rFonts w:ascii="Times New Roman" w:hAnsi="Times New Roman" w:hint="eastAsia"/>
          </w:rPr>
          <w:t>图（选）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_Toc2673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78B0FE03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1364" w:history="1">
        <w:r>
          <w:rPr>
            <w:rFonts w:ascii="Times New Roman" w:hAnsi="Times New Roman" w:hint="eastAsia"/>
          </w:rPr>
          <w:t>2.6</w:t>
        </w:r>
        <w:r>
          <w:rPr>
            <w:rFonts w:ascii="Times New Roman" w:hAnsi="Times New Roman" w:hint="eastAsia"/>
          </w:rPr>
          <w:t>数据库表设计（选）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_Toc11364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390DAE6E" w14:textId="77777777" w:rsidR="00CC7F6F" w:rsidRDefault="00000000">
      <w:pPr>
        <w:pStyle w:val="TOC2"/>
        <w:tabs>
          <w:tab w:val="right" w:leader="dot" w:pos="8306"/>
        </w:tabs>
        <w:rPr>
          <w:rFonts w:ascii="Times New Roman" w:hAnsi="Times New Roman"/>
        </w:rPr>
      </w:pPr>
      <w:hyperlink w:anchor="_Toc29096" w:history="1">
        <w:r>
          <w:rPr>
            <w:rFonts w:ascii="Times New Roman" w:hAnsi="Times New Roman" w:hint="eastAsia"/>
          </w:rPr>
          <w:t>三、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 w:hint="eastAsia"/>
          </w:rPr>
          <w:t>软硬件及外部系统接口需求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_Toc29096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5CE976D2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24310" w:history="1">
        <w:r>
          <w:rPr>
            <w:rFonts w:ascii="Times New Roman" w:hAnsi="Times New Roman" w:hint="eastAsia"/>
          </w:rPr>
          <w:t>3.1</w:t>
        </w:r>
        <w:r>
          <w:rPr>
            <w:rFonts w:ascii="Times New Roman" w:hAnsi="Times New Roman" w:hint="eastAsia"/>
          </w:rPr>
          <w:t>用户界面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_Toc24310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03802D5C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25711" w:history="1">
        <w:r>
          <w:rPr>
            <w:rFonts w:ascii="Times New Roman" w:hAnsi="Times New Roman" w:hint="eastAsia"/>
          </w:rPr>
          <w:t>3.2</w:t>
        </w:r>
        <w:r>
          <w:rPr>
            <w:rFonts w:ascii="Times New Roman" w:hAnsi="Times New Roman" w:hint="eastAsia"/>
          </w:rPr>
          <w:t>硬件需求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_Toc25711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6758D871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7624" w:history="1">
        <w:r>
          <w:rPr>
            <w:rFonts w:ascii="Times New Roman" w:hAnsi="Times New Roman" w:hint="eastAsia"/>
          </w:rPr>
          <w:t>3.3</w:t>
        </w:r>
        <w:r>
          <w:rPr>
            <w:rFonts w:ascii="Times New Roman" w:hAnsi="Times New Roman" w:hint="eastAsia"/>
          </w:rPr>
          <w:t>运行环境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_Toc7624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567465D4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6030" w:history="1">
        <w:r>
          <w:rPr>
            <w:rFonts w:ascii="Times New Roman" w:hAnsi="Times New Roman" w:hint="eastAsia"/>
          </w:rPr>
          <w:t>3.4</w:t>
        </w:r>
        <w:r>
          <w:rPr>
            <w:rFonts w:ascii="Times New Roman" w:hAnsi="Times New Roman" w:hint="eastAsia"/>
          </w:rPr>
          <w:t>接口需求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_Toc16030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4A735CBE" w14:textId="77777777" w:rsidR="00CC7F6F" w:rsidRDefault="00000000">
      <w:pPr>
        <w:pStyle w:val="TOC2"/>
        <w:tabs>
          <w:tab w:val="right" w:leader="dot" w:pos="8306"/>
        </w:tabs>
        <w:rPr>
          <w:rFonts w:ascii="Times New Roman" w:hAnsi="Times New Roman"/>
        </w:rPr>
      </w:pPr>
      <w:hyperlink w:anchor="_Toc14055" w:history="1">
        <w:r>
          <w:rPr>
            <w:rFonts w:ascii="Times New Roman" w:hAnsi="Times New Roman" w:hint="eastAsia"/>
          </w:rPr>
          <w:t>四、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 w:hint="eastAsia"/>
          </w:rPr>
          <w:t>可靠性与可用性需求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_Toc14055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46B9BFFC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4682" w:history="1">
        <w:r>
          <w:rPr>
            <w:rFonts w:ascii="Times New Roman" w:hAnsi="Times New Roman" w:hint="eastAsia"/>
          </w:rPr>
          <w:t>4.1</w:t>
        </w:r>
        <w:r>
          <w:rPr>
            <w:rFonts w:ascii="Times New Roman" w:hAnsi="Times New Roman" w:hint="eastAsia"/>
          </w:rPr>
          <w:t>性能需求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_Toc14682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5F071404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15622" w:history="1">
        <w:r>
          <w:rPr>
            <w:rFonts w:ascii="Times New Roman" w:hAnsi="Times New Roman" w:hint="eastAsia"/>
          </w:rPr>
          <w:t>4.2</w:t>
        </w:r>
        <w:r>
          <w:rPr>
            <w:rFonts w:ascii="Times New Roman" w:hAnsi="Times New Roman" w:hint="eastAsia"/>
          </w:rPr>
          <w:t>安全性需求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_Toc15622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2D97C5C1" w14:textId="77777777" w:rsidR="00CC7F6F" w:rsidRDefault="00000000">
      <w:pPr>
        <w:pStyle w:val="TOC3"/>
        <w:tabs>
          <w:tab w:val="right" w:leader="dot" w:pos="8306"/>
        </w:tabs>
        <w:rPr>
          <w:rFonts w:ascii="Times New Roman" w:hAnsi="Times New Roman"/>
        </w:rPr>
      </w:pPr>
      <w:hyperlink w:anchor="_Toc27174" w:history="1">
        <w:r>
          <w:rPr>
            <w:rFonts w:ascii="Times New Roman" w:hAnsi="Times New Roman" w:hint="eastAsia"/>
          </w:rPr>
          <w:t>4.3</w:t>
        </w:r>
        <w:r>
          <w:rPr>
            <w:rFonts w:ascii="Times New Roman" w:hAnsi="Times New Roman" w:hint="eastAsia"/>
          </w:rPr>
          <w:t>出错处理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_Toc27174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328A50F6" w14:textId="77777777" w:rsidR="00CC7F6F" w:rsidRDefault="00000000">
      <w:pPr>
        <w:pStyle w:val="TOC2"/>
        <w:tabs>
          <w:tab w:val="right" w:leader="dot" w:pos="8306"/>
        </w:tabs>
        <w:rPr>
          <w:rFonts w:ascii="Times New Roman" w:hAnsi="Times New Roman"/>
        </w:rPr>
      </w:pPr>
      <w:hyperlink w:anchor="_Toc28367" w:history="1">
        <w:r>
          <w:rPr>
            <w:rFonts w:ascii="Times New Roman" w:hAnsi="Times New Roman" w:hint="eastAsia"/>
          </w:rPr>
          <w:t>五、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 w:hint="eastAsia"/>
          </w:rPr>
          <w:t>附录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_Toc28367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9</w:t>
        </w:r>
        <w:r>
          <w:rPr>
            <w:rFonts w:ascii="Times New Roman" w:hAnsi="Times New Roman"/>
          </w:rPr>
          <w:fldChar w:fldCharType="end"/>
        </w:r>
      </w:hyperlink>
    </w:p>
    <w:p w14:paraId="7F50AAA8" w14:textId="77777777" w:rsidR="00CC7F6F" w:rsidRDefault="0000000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fldChar w:fldCharType="end"/>
      </w:r>
    </w:p>
    <w:p w14:paraId="54AFDF33" w14:textId="77777777" w:rsidR="00CC7F6F" w:rsidRDefault="00000000">
      <w:pPr>
        <w:pStyle w:val="2"/>
        <w:pageBreakBefore/>
        <w:numPr>
          <w:ilvl w:val="0"/>
          <w:numId w:val="8"/>
        </w:numPr>
        <w:ind w:left="108"/>
        <w:jc w:val="center"/>
        <w:rPr>
          <w:rFonts w:ascii="Times New Roman" w:eastAsia="宋体" w:hAnsi="Times New Roman"/>
          <w:sz w:val="44"/>
          <w:szCs w:val="36"/>
        </w:rPr>
      </w:pPr>
      <w:bookmarkStart w:id="0" w:name="_Toc11997"/>
      <w:commentRangeStart w:id="1"/>
      <w:r>
        <w:rPr>
          <w:rFonts w:ascii="Times New Roman" w:eastAsia="宋体" w:hAnsi="Times New Roman"/>
          <w:noProof/>
          <w:sz w:val="44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81959EF" wp14:editId="7F9C1204">
                <wp:simplePos x="0" y="0"/>
                <wp:positionH relativeFrom="column">
                  <wp:posOffset>9408160</wp:posOffset>
                </wp:positionH>
                <wp:positionV relativeFrom="paragraph">
                  <wp:posOffset>532130</wp:posOffset>
                </wp:positionV>
                <wp:extent cx="635" cy="635"/>
                <wp:effectExtent l="0" t="0" r="0" b="0"/>
                <wp:wrapNone/>
                <wp:docPr id="2" name="墨迹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10551160" y="144653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D1A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740.8pt;margin-top:41.9pt;width:832.15pt;height:115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">
                <v:imagedata r:id="rId10" o:title="" croptop="-2784662f" cropleft="-20514005f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44"/>
          <w:szCs w:val="36"/>
        </w:rPr>
        <w:t>需求概述</w:t>
      </w:r>
      <w:bookmarkEnd w:id="0"/>
      <w:commentRangeEnd w:id="1"/>
      <w:r>
        <w:rPr>
          <w:rFonts w:ascii="Times New Roman" w:eastAsia="宋体" w:hAnsi="Times New Roman"/>
          <w:sz w:val="44"/>
          <w:szCs w:val="36"/>
        </w:rPr>
        <w:commentReference w:id="1"/>
      </w:r>
    </w:p>
    <w:p w14:paraId="1B732646" w14:textId="77777777" w:rsidR="00CC7F6F" w:rsidRDefault="00000000">
      <w:pPr>
        <w:pStyle w:val="3"/>
        <w:rPr>
          <w:rFonts w:ascii="Times New Roman" w:hAnsi="Times New Roman"/>
        </w:rPr>
      </w:pPr>
      <w:bookmarkStart w:id="2" w:name="_Toc14326"/>
      <w:commentRangeStart w:id="3"/>
      <w:r>
        <w:rPr>
          <w:rFonts w:ascii="Times New Roman" w:hAnsi="Times New Roman" w:hint="eastAsia"/>
        </w:rPr>
        <w:t>1.1</w:t>
      </w:r>
      <w:r>
        <w:rPr>
          <w:rFonts w:ascii="Times New Roman" w:hAnsi="Times New Roman" w:hint="eastAsia"/>
        </w:rPr>
        <w:t>项目背景</w:t>
      </w:r>
      <w:commentRangeStart w:id="4"/>
      <w:commentRangeEnd w:id="4"/>
      <w:r>
        <w:rPr>
          <w:rFonts w:ascii="Times New Roman" w:hAnsi="Times New Roman"/>
        </w:rPr>
        <w:commentReference w:id="4"/>
      </w:r>
      <w:commentRangeEnd w:id="3"/>
      <w:r>
        <w:rPr>
          <w:rFonts w:ascii="Times New Roman" w:hAnsi="Times New Roman"/>
        </w:rPr>
        <w:commentReference w:id="3"/>
      </w:r>
      <w:bookmarkEnd w:id="2"/>
    </w:p>
    <w:p w14:paraId="629BC6F5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commentRangeStart w:id="5"/>
      <w:r>
        <w:rPr>
          <w:rFonts w:ascii="Times New Roman" w:hAnsi="Times New Roman" w:hint="eastAsia"/>
        </w:rPr>
        <w:t>正文例文。</w:t>
      </w:r>
      <w:commentRangeEnd w:id="5"/>
      <w:r>
        <w:rPr>
          <w:rFonts w:ascii="Times New Roman" w:hAnsi="Times New Roman"/>
        </w:rPr>
        <w:commentReference w:id="5"/>
      </w:r>
    </w:p>
    <w:p w14:paraId="7FCE6D58" w14:textId="77777777" w:rsidR="00CC7F6F" w:rsidRDefault="00000000">
      <w:pPr>
        <w:pStyle w:val="3"/>
        <w:rPr>
          <w:rFonts w:ascii="Times New Roman" w:hAnsi="Times New Roman"/>
        </w:rPr>
      </w:pPr>
      <w:bookmarkStart w:id="6" w:name="_Toc13498"/>
      <w:r>
        <w:rPr>
          <w:rFonts w:ascii="Times New Roman" w:hAnsi="Times New Roman" w:hint="eastAsia"/>
        </w:rPr>
        <w:t>1.2</w:t>
      </w:r>
      <w:r>
        <w:rPr>
          <w:rFonts w:ascii="Times New Roman" w:hAnsi="Times New Roman" w:hint="eastAsia"/>
        </w:rPr>
        <w:t>需求概述</w:t>
      </w:r>
      <w:bookmarkEnd w:id="6"/>
      <w:commentRangeStart w:id="7"/>
      <w:commentRangeEnd w:id="7"/>
      <w:r>
        <w:rPr>
          <w:rFonts w:ascii="Times New Roman" w:hAnsi="Times New Roman"/>
        </w:rPr>
        <w:commentReference w:id="7"/>
      </w:r>
    </w:p>
    <w:p w14:paraId="6771C3AE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26CDA02" w14:textId="77777777" w:rsidR="00CC7F6F" w:rsidRDefault="00000000">
      <w:pPr>
        <w:pStyle w:val="3"/>
        <w:rPr>
          <w:rFonts w:ascii="Times New Roman" w:hAnsi="Times New Roman"/>
        </w:rPr>
      </w:pPr>
      <w:bookmarkStart w:id="8" w:name="_Toc13174"/>
      <w:r>
        <w:rPr>
          <w:rFonts w:ascii="Times New Roman" w:hAnsi="Times New Roman" w:hint="eastAsia"/>
        </w:rPr>
        <w:t>1.3</w:t>
      </w:r>
      <w:r>
        <w:rPr>
          <w:rFonts w:ascii="Times New Roman" w:hAnsi="Times New Roman" w:hint="eastAsia"/>
        </w:rPr>
        <w:t>系统结构</w:t>
      </w:r>
      <w:bookmarkEnd w:id="8"/>
      <w:commentRangeStart w:id="9"/>
      <w:commentRangeEnd w:id="9"/>
      <w:r>
        <w:rPr>
          <w:rFonts w:ascii="Times New Roman" w:hAnsi="Times New Roman"/>
        </w:rPr>
        <w:commentReference w:id="9"/>
      </w:r>
    </w:p>
    <w:p w14:paraId="5742460B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2486036B" w14:textId="77777777" w:rsidR="00CC7F6F" w:rsidRDefault="00000000">
      <w:pPr>
        <w:pStyle w:val="2"/>
        <w:pageBreakBefore/>
        <w:numPr>
          <w:ilvl w:val="0"/>
          <w:numId w:val="8"/>
        </w:numPr>
        <w:ind w:left="108"/>
        <w:jc w:val="center"/>
        <w:rPr>
          <w:rFonts w:ascii="Times New Roman" w:eastAsia="宋体" w:hAnsi="Times New Roman"/>
          <w:sz w:val="44"/>
          <w:szCs w:val="36"/>
        </w:rPr>
      </w:pPr>
      <w:bookmarkStart w:id="10" w:name="_Toc24730"/>
      <w:r>
        <w:rPr>
          <w:rFonts w:ascii="Times New Roman" w:eastAsia="宋体" w:hAnsi="Times New Roman" w:hint="eastAsia"/>
          <w:sz w:val="44"/>
          <w:szCs w:val="36"/>
        </w:rPr>
        <w:lastRenderedPageBreak/>
        <w:t>系统功能需求</w:t>
      </w:r>
      <w:bookmarkEnd w:id="10"/>
    </w:p>
    <w:p w14:paraId="443DD72B" w14:textId="77777777" w:rsidR="00CC7F6F" w:rsidRDefault="00000000">
      <w:pPr>
        <w:pStyle w:val="3"/>
        <w:rPr>
          <w:rFonts w:ascii="Times New Roman" w:hAnsi="Times New Roman"/>
        </w:rPr>
      </w:pPr>
      <w:bookmarkStart w:id="11" w:name="_Toc978"/>
      <w:r>
        <w:rPr>
          <w:rFonts w:ascii="Times New Roman" w:hAnsi="Times New Roman" w:hint="eastAsia"/>
        </w:rPr>
        <w:t>2.1</w:t>
      </w:r>
      <w:r>
        <w:rPr>
          <w:rFonts w:ascii="Times New Roman" w:hAnsi="Times New Roman" w:hint="eastAsia"/>
        </w:rPr>
        <w:t>功能总览</w:t>
      </w:r>
      <w:bookmarkEnd w:id="11"/>
      <w:commentRangeStart w:id="12"/>
      <w:commentRangeEnd w:id="12"/>
      <w:r>
        <w:rPr>
          <w:rFonts w:ascii="Times New Roman" w:hAnsi="Times New Roman"/>
        </w:rPr>
        <w:commentReference w:id="12"/>
      </w:r>
    </w:p>
    <w:p w14:paraId="73D64B2C" w14:textId="77777777" w:rsidR="00CC7F6F" w:rsidRDefault="00000000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2.1.1 </w:t>
      </w:r>
      <w:r>
        <w:rPr>
          <w:rFonts w:ascii="Times New Roman" w:eastAsia="宋体" w:hAnsi="Times New Roman" w:hint="eastAsia"/>
        </w:rPr>
        <w:t>企业用户</w:t>
      </w:r>
    </w:p>
    <w:p w14:paraId="7F0EDEAD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2.1.1.1 </w:t>
      </w:r>
      <w:r>
        <w:rPr>
          <w:rFonts w:ascii="Times New Roman" w:hAnsi="Times New Roman" w:hint="eastAsia"/>
          <w:sz w:val="24"/>
          <w:szCs w:val="22"/>
        </w:rPr>
        <w:t>企业信息</w:t>
      </w:r>
    </w:p>
    <w:p w14:paraId="78819140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DAE2E93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2.1.1.2 </w:t>
      </w:r>
      <w:r>
        <w:rPr>
          <w:rFonts w:ascii="Times New Roman" w:hAnsi="Times New Roman" w:hint="eastAsia"/>
          <w:sz w:val="24"/>
          <w:szCs w:val="22"/>
        </w:rPr>
        <w:t>备案上报</w:t>
      </w:r>
    </w:p>
    <w:p w14:paraId="3E3D8DA7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5A7007BF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2.1.1.3 </w:t>
      </w:r>
      <w:r>
        <w:rPr>
          <w:rFonts w:ascii="Times New Roman" w:hAnsi="Times New Roman" w:hint="eastAsia"/>
          <w:sz w:val="24"/>
          <w:szCs w:val="22"/>
        </w:rPr>
        <w:t>数据填报</w:t>
      </w:r>
    </w:p>
    <w:p w14:paraId="16E6208D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57B85DC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2.1.1.4 </w:t>
      </w:r>
      <w:r>
        <w:rPr>
          <w:rFonts w:ascii="Times New Roman" w:hAnsi="Times New Roman" w:hint="eastAsia"/>
          <w:sz w:val="24"/>
          <w:szCs w:val="22"/>
        </w:rPr>
        <w:t>数据查询</w:t>
      </w:r>
    </w:p>
    <w:p w14:paraId="3ECB0B15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0E750D62" w14:textId="77777777" w:rsidR="00CC7F6F" w:rsidRDefault="00000000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2.1.2 </w:t>
      </w:r>
      <w:r>
        <w:rPr>
          <w:rFonts w:ascii="Times New Roman" w:eastAsia="宋体" w:hAnsi="Times New Roman" w:hint="eastAsia"/>
        </w:rPr>
        <w:t>省用户</w:t>
      </w:r>
    </w:p>
    <w:p w14:paraId="3B8F1988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2.1.1.1 </w:t>
      </w:r>
      <w:r>
        <w:rPr>
          <w:rFonts w:ascii="Times New Roman" w:hAnsi="Times New Roman" w:hint="eastAsia"/>
          <w:sz w:val="24"/>
          <w:szCs w:val="22"/>
        </w:rPr>
        <w:t>企业备案</w:t>
      </w:r>
    </w:p>
    <w:p w14:paraId="7BD34155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727E4C4B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2.1.1.2 </w:t>
      </w:r>
      <w:r>
        <w:rPr>
          <w:rFonts w:ascii="Times New Roman" w:hAnsi="Times New Roman" w:hint="eastAsia"/>
          <w:sz w:val="24"/>
          <w:szCs w:val="22"/>
        </w:rPr>
        <w:t>企业查询</w:t>
      </w:r>
    </w:p>
    <w:p w14:paraId="7241C12B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5F9C8C6D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2.1.1.3 </w:t>
      </w:r>
      <w:r>
        <w:rPr>
          <w:rFonts w:ascii="Times New Roman" w:hAnsi="Times New Roman" w:hint="eastAsia"/>
          <w:sz w:val="24"/>
          <w:szCs w:val="22"/>
        </w:rPr>
        <w:t>报表管理</w:t>
      </w:r>
    </w:p>
    <w:p w14:paraId="13C40A8A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62D51AE9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lastRenderedPageBreak/>
        <w:t xml:space="preserve">2.1.1.4 </w:t>
      </w:r>
      <w:r>
        <w:rPr>
          <w:rFonts w:ascii="Times New Roman" w:hAnsi="Times New Roman" w:hint="eastAsia"/>
          <w:sz w:val="24"/>
          <w:szCs w:val="22"/>
        </w:rPr>
        <w:t>数据修改</w:t>
      </w:r>
    </w:p>
    <w:p w14:paraId="24764120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67AD325A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bookmarkStart w:id="13" w:name="_Toc26163"/>
      <w:r>
        <w:rPr>
          <w:rFonts w:ascii="Times New Roman" w:hAnsi="Times New Roman" w:hint="eastAsia"/>
          <w:sz w:val="24"/>
          <w:szCs w:val="22"/>
        </w:rPr>
        <w:t xml:space="preserve">2.1.1.5 </w:t>
      </w:r>
      <w:r>
        <w:rPr>
          <w:rFonts w:ascii="Times New Roman" w:hAnsi="Times New Roman" w:hint="eastAsia"/>
          <w:sz w:val="24"/>
          <w:szCs w:val="22"/>
        </w:rPr>
        <w:t>数据删除</w:t>
      </w:r>
    </w:p>
    <w:p w14:paraId="7A719CB4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7395A8D0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2.1.1.6 </w:t>
      </w:r>
      <w:r>
        <w:rPr>
          <w:rFonts w:ascii="Times New Roman" w:hAnsi="Times New Roman" w:hint="eastAsia"/>
          <w:sz w:val="24"/>
          <w:szCs w:val="22"/>
        </w:rPr>
        <w:t>数据退回</w:t>
      </w:r>
    </w:p>
    <w:p w14:paraId="4F7A247B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BD65256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2.1.1.7 </w:t>
      </w:r>
      <w:r>
        <w:rPr>
          <w:rFonts w:ascii="Times New Roman" w:hAnsi="Times New Roman" w:hint="eastAsia"/>
          <w:sz w:val="24"/>
          <w:szCs w:val="22"/>
        </w:rPr>
        <w:t>数据汇总</w:t>
      </w:r>
    </w:p>
    <w:p w14:paraId="082163F2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0403DEF5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2.1.1.8 </w:t>
      </w:r>
      <w:r>
        <w:rPr>
          <w:rFonts w:ascii="Times New Roman" w:hAnsi="Times New Roman" w:hint="eastAsia"/>
          <w:sz w:val="24"/>
          <w:szCs w:val="22"/>
        </w:rPr>
        <w:t>数据导出</w:t>
      </w:r>
    </w:p>
    <w:p w14:paraId="238D1EA5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77DD57E9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2.1.1.9 </w:t>
      </w:r>
      <w:r>
        <w:rPr>
          <w:rFonts w:ascii="Times New Roman" w:hAnsi="Times New Roman" w:hint="eastAsia"/>
          <w:sz w:val="24"/>
          <w:szCs w:val="22"/>
        </w:rPr>
        <w:t>数据查询</w:t>
      </w:r>
    </w:p>
    <w:p w14:paraId="018279CA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0586DC7B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2.1.1.10 </w:t>
      </w:r>
      <w:r>
        <w:rPr>
          <w:rFonts w:ascii="Times New Roman" w:hAnsi="Times New Roman" w:hint="eastAsia"/>
          <w:sz w:val="24"/>
          <w:szCs w:val="22"/>
        </w:rPr>
        <w:t>多维分析</w:t>
      </w:r>
    </w:p>
    <w:p w14:paraId="21C5009A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DB4CF79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2.1.1.11 </w:t>
      </w:r>
      <w:r>
        <w:rPr>
          <w:rFonts w:ascii="Times New Roman" w:hAnsi="Times New Roman" w:hint="eastAsia"/>
          <w:sz w:val="24"/>
          <w:szCs w:val="22"/>
        </w:rPr>
        <w:t>图表分析</w:t>
      </w:r>
    </w:p>
    <w:p w14:paraId="3C882000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4D406353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 xml:space="preserve">2.1.1.12 </w:t>
      </w:r>
      <w:r>
        <w:rPr>
          <w:rFonts w:ascii="Times New Roman" w:hAnsi="Times New Roman" w:hint="eastAsia"/>
          <w:sz w:val="24"/>
          <w:szCs w:val="22"/>
        </w:rPr>
        <w:t>发布通知</w:t>
      </w:r>
    </w:p>
    <w:p w14:paraId="3A2F35AE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402B1579" w14:textId="77777777" w:rsidR="00CC7F6F" w:rsidRDefault="00000000">
      <w:pPr>
        <w:pStyle w:val="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lastRenderedPageBreak/>
        <w:t xml:space="preserve">2.1.1.13 </w:t>
      </w:r>
      <w:r>
        <w:rPr>
          <w:rFonts w:ascii="Times New Roman" w:hAnsi="Times New Roman" w:hint="eastAsia"/>
          <w:sz w:val="24"/>
          <w:szCs w:val="22"/>
        </w:rPr>
        <w:t>系统管理</w:t>
      </w:r>
    </w:p>
    <w:p w14:paraId="4FE3A4D0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6B36A1F1" w14:textId="77777777" w:rsidR="00CC7F6F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2.2</w:t>
      </w:r>
      <w:r>
        <w:rPr>
          <w:rFonts w:ascii="Times New Roman" w:hAnsi="Times New Roman" w:hint="eastAsia"/>
        </w:rPr>
        <w:t>用户类和特征</w:t>
      </w:r>
      <w:bookmarkEnd w:id="13"/>
      <w:commentRangeStart w:id="14"/>
      <w:commentRangeEnd w:id="14"/>
      <w:r>
        <w:rPr>
          <w:rFonts w:ascii="Times New Roman" w:hAnsi="Times New Roman"/>
        </w:rPr>
        <w:commentReference w:id="14"/>
      </w:r>
    </w:p>
    <w:p w14:paraId="65283147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51F769BA" w14:textId="77777777" w:rsidR="00CC7F6F" w:rsidRDefault="00000000">
      <w:pPr>
        <w:pStyle w:val="3"/>
        <w:rPr>
          <w:rFonts w:ascii="Times New Roman" w:hAnsi="Times New Roman"/>
        </w:rPr>
      </w:pPr>
      <w:bookmarkStart w:id="15" w:name="_Toc14115"/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>业务流程图</w:t>
      </w:r>
      <w:commentRangeStart w:id="16"/>
      <w:commentRangeEnd w:id="16"/>
      <w:r>
        <w:rPr>
          <w:rFonts w:ascii="Times New Roman" w:hAnsi="Times New Roman"/>
        </w:rPr>
        <w:commentReference w:id="16"/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程序流程图</w:t>
      </w:r>
      <w:bookmarkEnd w:id="15"/>
    </w:p>
    <w:p w14:paraId="601B68B1" w14:textId="77777777" w:rsidR="00CC7F6F" w:rsidRDefault="00CC7F6F">
      <w:pPr>
        <w:rPr>
          <w:rFonts w:ascii="Times New Roman" w:hAnsi="Times New Roman"/>
        </w:rPr>
      </w:pPr>
    </w:p>
    <w:p w14:paraId="168C44EA" w14:textId="77777777" w:rsidR="00CC7F6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216C2EBF" wp14:editId="4E4A22A3">
            <wp:extent cx="3820795" cy="1896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8D17" w14:textId="77777777" w:rsidR="00CC7F6F" w:rsidRDefault="00000000">
      <w:pPr>
        <w:spacing w:line="300" w:lineRule="auto"/>
        <w:jc w:val="center"/>
        <w:rPr>
          <w:rFonts w:ascii="Times New Roman" w:hAnsi="Times New Roman"/>
        </w:rPr>
      </w:pPr>
      <w:commentRangeStart w:id="17"/>
      <w:r>
        <w:rPr>
          <w:rFonts w:ascii="Times New Roman" w:hAnsi="Times New Roman" w:hint="eastAsia"/>
          <w:color w:val="000000"/>
          <w:szCs w:val="21"/>
        </w:rPr>
        <w:t>图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-1 </w:t>
      </w:r>
      <w:commentRangeEnd w:id="17"/>
      <w:r>
        <w:rPr>
          <w:rFonts w:ascii="Times New Roman" w:hAnsi="Times New Roman"/>
        </w:rPr>
        <w:commentReference w:id="17"/>
      </w:r>
      <w:r>
        <w:rPr>
          <w:rFonts w:ascii="Times New Roman" w:hAnsi="Times New Roman" w:hint="eastAsia"/>
          <w:color w:val="000000"/>
          <w:szCs w:val="21"/>
        </w:rPr>
        <w:t>业务流程图例</w:t>
      </w:r>
    </w:p>
    <w:p w14:paraId="7E6A7229" w14:textId="77777777" w:rsidR="00CC7F6F" w:rsidRDefault="00CC7F6F">
      <w:pPr>
        <w:spacing w:line="300" w:lineRule="auto"/>
        <w:jc w:val="center"/>
        <w:rPr>
          <w:rFonts w:ascii="Times New Roman" w:hAnsi="Times New Roman"/>
        </w:rPr>
      </w:pPr>
    </w:p>
    <w:p w14:paraId="54AA9DC8" w14:textId="77777777" w:rsidR="00CC7F6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0D1FAB79" wp14:editId="1301F5C9">
            <wp:extent cx="3778250" cy="3595370"/>
            <wp:effectExtent l="0" t="0" r="1270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EA7B" w14:textId="77777777" w:rsidR="00CC7F6F" w:rsidRDefault="00000000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Cs w:val="21"/>
        </w:rPr>
        <w:lastRenderedPageBreak/>
        <w:t>图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程序流程图例</w:t>
      </w:r>
    </w:p>
    <w:p w14:paraId="69F74EF1" w14:textId="77777777" w:rsidR="00CC7F6F" w:rsidRDefault="00CC7F6F">
      <w:pPr>
        <w:jc w:val="center"/>
        <w:rPr>
          <w:rFonts w:ascii="Times New Roman" w:hAnsi="Times New Roman"/>
        </w:rPr>
      </w:pPr>
    </w:p>
    <w:p w14:paraId="4F9C60B8" w14:textId="77777777" w:rsidR="00CC7F6F" w:rsidRDefault="00000000">
      <w:pPr>
        <w:pStyle w:val="3"/>
        <w:rPr>
          <w:rFonts w:ascii="Times New Roman" w:hAnsi="Times New Roman"/>
          <w:color w:val="000000"/>
          <w:szCs w:val="21"/>
        </w:rPr>
      </w:pPr>
      <w:bookmarkStart w:id="18" w:name="_Toc1927"/>
      <w:r>
        <w:rPr>
          <w:rFonts w:ascii="Times New Roman" w:hAnsi="Times New Roman" w:hint="eastAsia"/>
        </w:rPr>
        <w:t>2.4</w:t>
      </w:r>
      <w:r>
        <w:rPr>
          <w:rFonts w:ascii="Times New Roman" w:hAnsi="Times New Roman" w:hint="eastAsia"/>
        </w:rPr>
        <w:t>数据流分析</w:t>
      </w:r>
      <w:bookmarkEnd w:id="18"/>
      <w:commentRangeStart w:id="19"/>
      <w:commentRangeEnd w:id="19"/>
      <w:r>
        <w:rPr>
          <w:rFonts w:ascii="Times New Roman" w:hAnsi="Times New Roman"/>
        </w:rPr>
        <w:commentReference w:id="19"/>
      </w:r>
    </w:p>
    <w:p w14:paraId="1142DC2F" w14:textId="77777777" w:rsidR="00CC7F6F" w:rsidRDefault="00CC7F6F">
      <w:pPr>
        <w:rPr>
          <w:rFonts w:ascii="Times New Roman" w:hAnsi="Times New Roman"/>
        </w:rPr>
      </w:pPr>
    </w:p>
    <w:p w14:paraId="4D05B2DE" w14:textId="77777777" w:rsidR="00CC7F6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4D3ED5AB" wp14:editId="7E97DD0E">
            <wp:extent cx="3400425" cy="2631440"/>
            <wp:effectExtent l="0" t="0" r="952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C689" w14:textId="43E0373E" w:rsidR="00CC7F6F" w:rsidRDefault="00000000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图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Times New Roman" w:hAnsi="Times New Roman" w:hint="eastAsia"/>
          <w:color w:val="000000"/>
          <w:szCs w:val="21"/>
        </w:rPr>
        <w:t>3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数据流图例</w:t>
      </w:r>
    </w:p>
    <w:p w14:paraId="6C16F98A" w14:textId="0B3EBF8B" w:rsidR="00CC7F6F" w:rsidRDefault="00727EE6" w:rsidP="00B17A45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B8640AD" w14:textId="3D934B96" w:rsidR="006259EE" w:rsidRPr="006259EE" w:rsidRDefault="006259EE" w:rsidP="006259EE">
      <w:pPr>
        <w:pStyle w:val="3"/>
        <w:rPr>
          <w:rFonts w:ascii="Times New Roman" w:hAnsi="Times New Roman"/>
        </w:rPr>
      </w:pPr>
      <w:bookmarkStart w:id="20" w:name="_Toc2673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1A1FD6B" wp14:editId="3CADA725">
            <wp:simplePos x="0" y="0"/>
            <wp:positionH relativeFrom="column">
              <wp:posOffset>-1143000</wp:posOffset>
            </wp:positionH>
            <wp:positionV relativeFrom="paragraph">
              <wp:posOffset>749300</wp:posOffset>
            </wp:positionV>
            <wp:extent cx="7574915" cy="4025900"/>
            <wp:effectExtent l="0" t="0" r="6985" b="0"/>
            <wp:wrapTopAndBottom/>
            <wp:docPr id="56439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3584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 b="3414"/>
                    <a:stretch/>
                  </pic:blipFill>
                  <pic:spPr bwMode="auto">
                    <a:xfrm>
                      <a:off x="0" y="0"/>
                      <a:ext cx="7574915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EE6">
        <w:rPr>
          <w:rFonts w:ascii="Times New Roman" w:hAnsi="Times New Roman" w:hint="eastAsia"/>
        </w:rPr>
        <w:t>2.5</w:t>
      </w:r>
      <w:r w:rsidR="00727EE6">
        <w:rPr>
          <w:rFonts w:ascii="Times New Roman" w:hAnsi="Times New Roman" w:hint="eastAsia"/>
        </w:rPr>
        <w:t>数据库</w:t>
      </w:r>
      <w:r w:rsidR="00727EE6">
        <w:rPr>
          <w:rFonts w:ascii="Times New Roman" w:hAnsi="Times New Roman" w:hint="eastAsia"/>
        </w:rPr>
        <w:t>E-R</w:t>
      </w:r>
      <w:r w:rsidR="00727EE6">
        <w:rPr>
          <w:rFonts w:ascii="Times New Roman" w:hAnsi="Times New Roman" w:hint="eastAsia"/>
        </w:rPr>
        <w:t>图（选）</w:t>
      </w:r>
      <w:bookmarkEnd w:id="20"/>
      <w:commentRangeStart w:id="21"/>
      <w:commentRangeEnd w:id="21"/>
      <w:r w:rsidR="00727EE6">
        <w:rPr>
          <w:rFonts w:ascii="Times New Roman" w:hAnsi="Times New Roman"/>
        </w:rPr>
        <w:commentReference w:id="21"/>
      </w:r>
    </w:p>
    <w:p w14:paraId="6FF89857" w14:textId="4034FA10" w:rsidR="00727EE6" w:rsidRDefault="00727EE6" w:rsidP="00727EE6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Cs w:val="21"/>
        </w:rPr>
        <w:t>图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-1 </w:t>
      </w:r>
      <w:r>
        <w:rPr>
          <w:rFonts w:ascii="Times New Roman" w:hAnsi="Times New Roman"/>
          <w:color w:val="000000"/>
          <w:szCs w:val="21"/>
        </w:rPr>
        <w:t>数据库</w:t>
      </w:r>
      <w:r>
        <w:rPr>
          <w:rFonts w:ascii="Times New Roman" w:hAnsi="Times New Roman" w:hint="eastAsia"/>
          <w:color w:val="000000"/>
          <w:szCs w:val="21"/>
        </w:rPr>
        <w:t>实体关系</w:t>
      </w:r>
      <w:r>
        <w:rPr>
          <w:rFonts w:ascii="Times New Roman" w:hAnsi="Times New Roman" w:hint="eastAsia"/>
          <w:color w:val="000000"/>
          <w:szCs w:val="21"/>
        </w:rPr>
        <w:t>E</w:t>
      </w:r>
      <w:r>
        <w:rPr>
          <w:rFonts w:ascii="Times New Roman" w:hAnsi="Times New Roman"/>
          <w:color w:val="000000"/>
          <w:szCs w:val="21"/>
        </w:rPr>
        <w:t>R</w:t>
      </w:r>
      <w:r>
        <w:rPr>
          <w:rFonts w:ascii="Times New Roman" w:hAnsi="Times New Roman"/>
          <w:color w:val="000000"/>
          <w:szCs w:val="21"/>
        </w:rPr>
        <w:t>图</w:t>
      </w:r>
    </w:p>
    <w:p w14:paraId="094EF8AB" w14:textId="77777777" w:rsidR="00727EE6" w:rsidRPr="00727EE6" w:rsidRDefault="00727EE6" w:rsidP="00727EE6"/>
    <w:p w14:paraId="47D5B663" w14:textId="6076D165" w:rsidR="00CC7F6F" w:rsidRDefault="00000000" w:rsidP="009A1380">
      <w:pPr>
        <w:pStyle w:val="3"/>
        <w:rPr>
          <w:rFonts w:ascii="Times New Roman" w:hAnsi="Times New Roman"/>
        </w:rPr>
      </w:pPr>
      <w:bookmarkStart w:id="22" w:name="_Toc11364"/>
      <w:r>
        <w:rPr>
          <w:rFonts w:ascii="Times New Roman" w:hAnsi="Times New Roman" w:hint="eastAsia"/>
        </w:rPr>
        <w:t>2.6</w:t>
      </w:r>
      <w:r>
        <w:rPr>
          <w:rFonts w:ascii="Times New Roman" w:hAnsi="Times New Roman" w:hint="eastAsia"/>
        </w:rPr>
        <w:t>数据库表设计（选）</w:t>
      </w:r>
      <w:bookmarkEnd w:id="22"/>
      <w:commentRangeStart w:id="23"/>
      <w:commentRangeEnd w:id="23"/>
      <w:r>
        <w:rPr>
          <w:rFonts w:ascii="Times New Roman" w:hAnsi="Times New Roman"/>
        </w:rPr>
        <w:commentReference w:id="23"/>
      </w:r>
    </w:p>
    <w:p w14:paraId="6CC2D4EC" w14:textId="025E4659" w:rsidR="00CC7F6F" w:rsidRDefault="00000000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-1 </w:t>
      </w:r>
      <w:r w:rsidR="00220460">
        <w:rPr>
          <w:rFonts w:ascii="Times New Roman" w:hAnsi="Times New Roman" w:hint="eastAsia"/>
          <w:color w:val="000000"/>
          <w:szCs w:val="21"/>
        </w:rPr>
        <w:t>企业备案信息表</w:t>
      </w:r>
    </w:p>
    <w:tbl>
      <w:tblPr>
        <w:tblStyle w:val="20"/>
        <w:tblW w:w="8298" w:type="dxa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CC7F6F" w:rsidRPr="00482316" w14:paraId="3D213C6B" w14:textId="77777777" w:rsidTr="0093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Align w:val="center"/>
          </w:tcPr>
          <w:p w14:paraId="096F543A" w14:textId="77777777" w:rsidR="00CC7F6F" w:rsidRPr="00482316" w:rsidRDefault="00000000" w:rsidP="004823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字段名</w:t>
            </w:r>
          </w:p>
        </w:tc>
        <w:tc>
          <w:tcPr>
            <w:tcW w:w="1383" w:type="dxa"/>
            <w:vAlign w:val="center"/>
          </w:tcPr>
          <w:p w14:paraId="0EFEFD87" w14:textId="77777777" w:rsidR="00CC7F6F" w:rsidRPr="00482316" w:rsidRDefault="00000000" w:rsidP="004823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vAlign w:val="center"/>
          </w:tcPr>
          <w:p w14:paraId="6750F051" w14:textId="77777777" w:rsidR="00CC7F6F" w:rsidRPr="00482316" w:rsidRDefault="00000000" w:rsidP="004823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vAlign w:val="center"/>
          </w:tcPr>
          <w:p w14:paraId="2720502F" w14:textId="77777777" w:rsidR="00CC7F6F" w:rsidRPr="00482316" w:rsidRDefault="00000000" w:rsidP="004823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vAlign w:val="center"/>
          </w:tcPr>
          <w:p w14:paraId="1DB0DF1D" w14:textId="119B031E" w:rsidR="00CC7F6F" w:rsidRPr="00482316" w:rsidRDefault="00C53FEB" w:rsidP="004823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vAlign w:val="center"/>
          </w:tcPr>
          <w:p w14:paraId="256C0C51" w14:textId="77777777" w:rsidR="00CC7F6F" w:rsidRPr="00482316" w:rsidRDefault="00000000" w:rsidP="004823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220460" w14:paraId="38B9261B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7A803401" w14:textId="7591CCD1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6D3A0E">
              <w:rPr>
                <w:rFonts w:ascii="Times New Roman" w:hAnsi="Times New Roman"/>
                <w:u w:val="single"/>
              </w:rPr>
              <w:t>Region</w:t>
            </w:r>
          </w:p>
        </w:tc>
        <w:tc>
          <w:tcPr>
            <w:tcW w:w="1383" w:type="dxa"/>
            <w:shd w:val="clear" w:color="auto" w:fill="auto"/>
          </w:tcPr>
          <w:p w14:paraId="2357F669" w14:textId="32FEF106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所属地区</w:t>
            </w:r>
          </w:p>
        </w:tc>
        <w:tc>
          <w:tcPr>
            <w:tcW w:w="1383" w:type="dxa"/>
            <w:shd w:val="clear" w:color="auto" w:fill="auto"/>
          </w:tcPr>
          <w:p w14:paraId="0094F14A" w14:textId="51BF0917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6CF960DF" w14:textId="44AEEF92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60645AC" w14:textId="4D8E4F4C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5E3E20E5" w14:textId="77D658CD" w:rsidR="006D3A0E" w:rsidRDefault="006D3A0E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  <w:p w14:paraId="29ABA3D7" w14:textId="6D65320D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地市、市县、区域</w:t>
            </w:r>
          </w:p>
        </w:tc>
      </w:tr>
      <w:tr w:rsidR="00220460" w14:paraId="7AC0A0E0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342FC702" w14:textId="35896403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6D3A0E">
              <w:rPr>
                <w:rFonts w:ascii="Times New Roman" w:hAnsi="Times New Roman"/>
                <w:u w:val="single"/>
              </w:rPr>
              <w:t>organizationalCode</w:t>
            </w:r>
          </w:p>
        </w:tc>
        <w:tc>
          <w:tcPr>
            <w:tcW w:w="1383" w:type="dxa"/>
            <w:shd w:val="clear" w:color="auto" w:fill="auto"/>
          </w:tcPr>
          <w:p w14:paraId="27F2577E" w14:textId="3B9FDD2A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组织机构代码</w:t>
            </w:r>
          </w:p>
        </w:tc>
        <w:tc>
          <w:tcPr>
            <w:tcW w:w="1383" w:type="dxa"/>
            <w:shd w:val="clear" w:color="auto" w:fill="auto"/>
          </w:tcPr>
          <w:p w14:paraId="1713465B" w14:textId="6A4FBFEC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597ED2C5" w14:textId="062982DE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168B4DE" w14:textId="6784F3D1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A5B2829" w14:textId="0A4CBF52" w:rsidR="006D3A0E" w:rsidRDefault="006D3A0E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  <w:p w14:paraId="58EF98AA" w14:textId="1080DAEB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字母、数字，不超过</w:t>
            </w:r>
            <w:r w:rsidRPr="00482316">
              <w:rPr>
                <w:rFonts w:ascii="Times New Roman" w:hAnsi="Times New Roman" w:hint="eastAsia"/>
              </w:rPr>
              <w:t>9</w:t>
            </w:r>
            <w:r w:rsidRPr="00482316">
              <w:rPr>
                <w:rFonts w:ascii="Times New Roman" w:hAnsi="Times New Roman" w:hint="eastAsia"/>
              </w:rPr>
              <w:t>位（统一编码规范）</w:t>
            </w:r>
          </w:p>
        </w:tc>
      </w:tr>
      <w:tr w:rsidR="00220460" w14:paraId="0F8B571D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25F60348" w14:textId="15A81CBB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enterpriseName</w:t>
            </w:r>
          </w:p>
        </w:tc>
        <w:tc>
          <w:tcPr>
            <w:tcW w:w="1383" w:type="dxa"/>
            <w:shd w:val="clear" w:color="auto" w:fill="auto"/>
          </w:tcPr>
          <w:p w14:paraId="69E8B2C0" w14:textId="5BA2B56F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企业名称</w:t>
            </w:r>
            <w:r w:rsidR="00482316">
              <w:rPr>
                <w:rFonts w:ascii="Times New Roman" w:hAnsi="Times New Roman" w:hint="eastAsia"/>
              </w:rPr>
              <w:t>中文</w:t>
            </w:r>
          </w:p>
        </w:tc>
        <w:tc>
          <w:tcPr>
            <w:tcW w:w="1383" w:type="dxa"/>
            <w:shd w:val="clear" w:color="auto" w:fill="auto"/>
          </w:tcPr>
          <w:p w14:paraId="1F1E6889" w14:textId="08A58073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6C9D221D" w14:textId="47A4419B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2A446" w14:textId="728A97A0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28D50772" w14:textId="77777777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82316" w14:paraId="1209B72A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A9F576E" w14:textId="24C9C08B" w:rsidR="00482316" w:rsidRPr="006D3A0E" w:rsidRDefault="004823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enterpriseName</w:t>
            </w:r>
            <w:r w:rsidRPr="006D3A0E">
              <w:rPr>
                <w:rFonts w:ascii="Times New Roman" w:hAnsi="Times New Roman" w:hint="eastAsia"/>
                <w:b w:val="0"/>
                <w:bCs w:val="0"/>
              </w:rPr>
              <w:t>Eng</w:t>
            </w:r>
          </w:p>
        </w:tc>
        <w:tc>
          <w:tcPr>
            <w:tcW w:w="1383" w:type="dxa"/>
            <w:shd w:val="clear" w:color="auto" w:fill="auto"/>
          </w:tcPr>
          <w:p w14:paraId="2DE9FAEB" w14:textId="7BAB35F1" w:rsidR="00482316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企业名称英文</w:t>
            </w:r>
          </w:p>
        </w:tc>
        <w:tc>
          <w:tcPr>
            <w:tcW w:w="1383" w:type="dxa"/>
            <w:shd w:val="clear" w:color="auto" w:fill="auto"/>
          </w:tcPr>
          <w:p w14:paraId="044BC8B1" w14:textId="78860336" w:rsidR="00482316" w:rsidRPr="00482316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6A5ECE11" w14:textId="569B0A9C" w:rsidR="00482316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21462FA" w14:textId="49E7DB3F" w:rsidR="00482316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7325F3DF" w14:textId="77777777" w:rsidR="00482316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20460" w14:paraId="34CA5B3C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1CE80F8D" w14:textId="05EFC899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enterpriseNat</w:t>
            </w:r>
            <w:r w:rsidRPr="006D3A0E">
              <w:rPr>
                <w:rFonts w:ascii="Times New Roman" w:hAnsi="Times New Roman"/>
                <w:b w:val="0"/>
                <w:bCs w:val="0"/>
              </w:rPr>
              <w:lastRenderedPageBreak/>
              <w:t>ure</w:t>
            </w:r>
          </w:p>
        </w:tc>
        <w:tc>
          <w:tcPr>
            <w:tcW w:w="1383" w:type="dxa"/>
            <w:shd w:val="clear" w:color="auto" w:fill="auto"/>
          </w:tcPr>
          <w:p w14:paraId="0DA94827" w14:textId="7DECD6EB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企业性质</w:t>
            </w:r>
          </w:p>
        </w:tc>
        <w:tc>
          <w:tcPr>
            <w:tcW w:w="1383" w:type="dxa"/>
            <w:shd w:val="clear" w:color="auto" w:fill="auto"/>
          </w:tcPr>
          <w:p w14:paraId="3241AEED" w14:textId="4634B3AB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1CE07AC3" w14:textId="5524C422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14:paraId="6AD25B4F" w14:textId="5ED2DF1E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2305E90D" w14:textId="2773986B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两级合并存储</w:t>
            </w:r>
          </w:p>
        </w:tc>
      </w:tr>
      <w:tr w:rsidR="00220460" w14:paraId="0DE2F032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16DA752B" w14:textId="39FD5D03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 w:hint="eastAsia"/>
                <w:b w:val="0"/>
                <w:bCs w:val="0"/>
              </w:rPr>
              <w:t>C</w:t>
            </w:r>
            <w:r w:rsidRPr="006D3A0E">
              <w:rPr>
                <w:rFonts w:ascii="Times New Roman" w:hAnsi="Times New Roman"/>
                <w:b w:val="0"/>
                <w:bCs w:val="0"/>
              </w:rPr>
              <w:t>ontacts</w:t>
            </w:r>
          </w:p>
        </w:tc>
        <w:tc>
          <w:tcPr>
            <w:tcW w:w="1383" w:type="dxa"/>
            <w:shd w:val="clear" w:color="auto" w:fill="auto"/>
          </w:tcPr>
          <w:p w14:paraId="55CDAA11" w14:textId="14DF1DF0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联系人</w:t>
            </w:r>
            <w:r w:rsidR="00482316">
              <w:rPr>
                <w:rFonts w:ascii="Times New Roman" w:hAnsi="Times New Roman" w:hint="eastAsia"/>
              </w:rPr>
              <w:t>中文</w:t>
            </w:r>
          </w:p>
        </w:tc>
        <w:tc>
          <w:tcPr>
            <w:tcW w:w="1383" w:type="dxa"/>
            <w:shd w:val="clear" w:color="auto" w:fill="auto"/>
          </w:tcPr>
          <w:p w14:paraId="4E0237E6" w14:textId="185B3D12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462757B5" w14:textId="1F118BF4" w:rsidR="00220460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6E5C9CD5" w14:textId="5AC67CEE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71F98EA9" w14:textId="77777777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82316" w14:paraId="4AE69490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3CDEBBB6" w14:textId="578FF3A3" w:rsidR="00482316" w:rsidRPr="006D3A0E" w:rsidRDefault="004823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 w:hint="eastAsia"/>
                <w:b w:val="0"/>
                <w:bCs w:val="0"/>
              </w:rPr>
              <w:t>C</w:t>
            </w:r>
            <w:r w:rsidRPr="006D3A0E">
              <w:rPr>
                <w:rFonts w:ascii="Times New Roman" w:hAnsi="Times New Roman"/>
                <w:b w:val="0"/>
                <w:bCs w:val="0"/>
              </w:rPr>
              <w:t>ontacts</w:t>
            </w:r>
            <w:r w:rsidRPr="006D3A0E">
              <w:rPr>
                <w:rFonts w:ascii="Times New Roman" w:hAnsi="Times New Roman" w:hint="eastAsia"/>
                <w:b w:val="0"/>
                <w:bCs w:val="0"/>
              </w:rPr>
              <w:t>Eng</w:t>
            </w:r>
          </w:p>
        </w:tc>
        <w:tc>
          <w:tcPr>
            <w:tcW w:w="1383" w:type="dxa"/>
            <w:shd w:val="clear" w:color="auto" w:fill="auto"/>
          </w:tcPr>
          <w:p w14:paraId="47D3FF25" w14:textId="666B8A40" w:rsidR="00482316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联系人英文</w:t>
            </w:r>
          </w:p>
        </w:tc>
        <w:tc>
          <w:tcPr>
            <w:tcW w:w="1383" w:type="dxa"/>
            <w:shd w:val="clear" w:color="auto" w:fill="auto"/>
          </w:tcPr>
          <w:p w14:paraId="2AF019F7" w14:textId="284F58CE" w:rsidR="00482316" w:rsidRPr="00482316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var</w:t>
            </w:r>
            <w:r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5820E54E" w14:textId="3F43C410" w:rsidR="00482316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14:paraId="0109D39B" w14:textId="0BB39A0B" w:rsidR="00482316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710794DB" w14:textId="77777777" w:rsidR="00482316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20460" w14:paraId="0E74560D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796A8381" w14:textId="486BB586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Industry</w:t>
            </w:r>
          </w:p>
        </w:tc>
        <w:tc>
          <w:tcPr>
            <w:tcW w:w="1383" w:type="dxa"/>
            <w:shd w:val="clear" w:color="auto" w:fill="auto"/>
          </w:tcPr>
          <w:p w14:paraId="0643F729" w14:textId="6D70F1DB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所属行业</w:t>
            </w:r>
          </w:p>
        </w:tc>
        <w:tc>
          <w:tcPr>
            <w:tcW w:w="1383" w:type="dxa"/>
            <w:shd w:val="clear" w:color="auto" w:fill="auto"/>
          </w:tcPr>
          <w:p w14:paraId="786D86C7" w14:textId="0B7E4C1B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1CD88AEA" w14:textId="3189DFA4" w:rsidR="00220460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14:paraId="3A55E7FC" w14:textId="04295AD6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0CB17223" w14:textId="528244D8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两级合并存储</w:t>
            </w:r>
          </w:p>
        </w:tc>
      </w:tr>
      <w:tr w:rsidR="00220460" w14:paraId="4444D67A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F8A77C0" w14:textId="6E812F02" w:rsidR="00220460" w:rsidRPr="006D3A0E" w:rsidRDefault="000A4760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contactAddress</w:t>
            </w:r>
          </w:p>
        </w:tc>
        <w:tc>
          <w:tcPr>
            <w:tcW w:w="1383" w:type="dxa"/>
            <w:shd w:val="clear" w:color="auto" w:fill="auto"/>
          </w:tcPr>
          <w:p w14:paraId="5E20E3A7" w14:textId="1B33132A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联系地址</w:t>
            </w:r>
          </w:p>
        </w:tc>
        <w:tc>
          <w:tcPr>
            <w:tcW w:w="1383" w:type="dxa"/>
            <w:shd w:val="clear" w:color="auto" w:fill="auto"/>
          </w:tcPr>
          <w:p w14:paraId="2ECA74E1" w14:textId="77F5BAC5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27F2B534" w14:textId="16ECC200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251E6116" w14:textId="418E781E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197F50A0" w14:textId="77777777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82316" w14:paraId="4BA56C97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3F17A92A" w14:textId="238A1823" w:rsidR="00CC7F6F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mainBusinessOperations</w:t>
            </w:r>
          </w:p>
        </w:tc>
        <w:tc>
          <w:tcPr>
            <w:tcW w:w="1383" w:type="dxa"/>
            <w:shd w:val="clear" w:color="auto" w:fill="auto"/>
          </w:tcPr>
          <w:p w14:paraId="09C1975D" w14:textId="7845C9C3" w:rsidR="00CC7F6F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主要经营业务</w:t>
            </w:r>
          </w:p>
        </w:tc>
        <w:tc>
          <w:tcPr>
            <w:tcW w:w="1383" w:type="dxa"/>
            <w:shd w:val="clear" w:color="auto" w:fill="auto"/>
          </w:tcPr>
          <w:p w14:paraId="62D87BDD" w14:textId="22519787" w:rsidR="00CC7F6F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2614A627" w14:textId="7E0858DF" w:rsidR="00CC7F6F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992" w:type="dxa"/>
            <w:shd w:val="clear" w:color="auto" w:fill="auto"/>
          </w:tcPr>
          <w:p w14:paraId="0136E9FB" w14:textId="11A2EF78" w:rsidR="00CC7F6F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2BB046C" w14:textId="75BD6C91" w:rsidR="00CC7F6F" w:rsidRDefault="00CC7F6F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20460" w14:paraId="3DC82339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8C32F61" w14:textId="1D57763B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postalCode</w:t>
            </w:r>
          </w:p>
        </w:tc>
        <w:tc>
          <w:tcPr>
            <w:tcW w:w="1383" w:type="dxa"/>
            <w:shd w:val="clear" w:color="auto" w:fill="auto"/>
          </w:tcPr>
          <w:p w14:paraId="52FD8A3B" w14:textId="6F15771D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邮政编码</w:t>
            </w:r>
          </w:p>
        </w:tc>
        <w:tc>
          <w:tcPr>
            <w:tcW w:w="1383" w:type="dxa"/>
            <w:shd w:val="clear" w:color="auto" w:fill="auto"/>
          </w:tcPr>
          <w:p w14:paraId="63ACEC26" w14:textId="75E5E93B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7BEC4B29" w14:textId="21466910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330C7089" w14:textId="32C97688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7F460F5B" w14:textId="77777777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20460" w14:paraId="6F950937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66029659" w14:textId="569F9727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contactNumber</w:t>
            </w:r>
          </w:p>
        </w:tc>
        <w:tc>
          <w:tcPr>
            <w:tcW w:w="1383" w:type="dxa"/>
            <w:shd w:val="clear" w:color="auto" w:fill="auto"/>
          </w:tcPr>
          <w:p w14:paraId="0C4EB418" w14:textId="14DF4AE5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联系电话</w:t>
            </w:r>
          </w:p>
        </w:tc>
        <w:tc>
          <w:tcPr>
            <w:tcW w:w="1383" w:type="dxa"/>
            <w:shd w:val="clear" w:color="auto" w:fill="auto"/>
          </w:tcPr>
          <w:p w14:paraId="425FB571" w14:textId="23044CBC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6CC076C8" w14:textId="1FD83167" w:rsidR="00220460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E99C27B" w14:textId="75D51220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5BC6AAD8" w14:textId="7356DE2A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格式必须符合（区号）</w:t>
            </w:r>
            <w:r w:rsidRPr="00482316">
              <w:rPr>
                <w:rFonts w:ascii="Times New Roman" w:hAnsi="Times New Roman" w:hint="eastAsia"/>
              </w:rPr>
              <w:t>+</w:t>
            </w:r>
            <w:r w:rsidRPr="00482316">
              <w:rPr>
                <w:rFonts w:ascii="Times New Roman" w:hAnsi="Times New Roman" w:hint="eastAsia"/>
              </w:rPr>
              <w:t>电话号码或者为手机号码</w:t>
            </w:r>
          </w:p>
        </w:tc>
      </w:tr>
      <w:tr w:rsidR="00220460" w14:paraId="17D9145A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56CA388" w14:textId="1E29500B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Fax</w:t>
            </w:r>
          </w:p>
        </w:tc>
        <w:tc>
          <w:tcPr>
            <w:tcW w:w="1383" w:type="dxa"/>
            <w:shd w:val="clear" w:color="auto" w:fill="auto"/>
          </w:tcPr>
          <w:p w14:paraId="43CA7970" w14:textId="2749549F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传真</w:t>
            </w:r>
          </w:p>
        </w:tc>
        <w:tc>
          <w:tcPr>
            <w:tcW w:w="1383" w:type="dxa"/>
            <w:shd w:val="clear" w:color="auto" w:fill="auto"/>
          </w:tcPr>
          <w:p w14:paraId="49A1A025" w14:textId="57F6F9B3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588978D7" w14:textId="4F645E95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CEDC24C" w14:textId="0A2543D9" w:rsidR="00220460" w:rsidRDefault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843B08E" w14:textId="1D1CE105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格式必须符合（区号）</w:t>
            </w:r>
            <w:r w:rsidRPr="00482316">
              <w:rPr>
                <w:rFonts w:ascii="Times New Roman" w:hAnsi="Times New Roman" w:hint="eastAsia"/>
              </w:rPr>
              <w:t>+</w:t>
            </w:r>
            <w:r w:rsidRPr="00482316">
              <w:rPr>
                <w:rFonts w:ascii="Times New Roman" w:hAnsi="Times New Roman" w:hint="eastAsia"/>
              </w:rPr>
              <w:t>电话</w:t>
            </w:r>
          </w:p>
        </w:tc>
      </w:tr>
      <w:tr w:rsidR="00220460" w14:paraId="2372C530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26F5D568" w14:textId="0D6071D0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Email</w:t>
            </w:r>
          </w:p>
        </w:tc>
        <w:tc>
          <w:tcPr>
            <w:tcW w:w="1383" w:type="dxa"/>
            <w:shd w:val="clear" w:color="auto" w:fill="auto"/>
          </w:tcPr>
          <w:p w14:paraId="4008C96D" w14:textId="5C88E577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Email</w:t>
            </w:r>
          </w:p>
        </w:tc>
        <w:tc>
          <w:tcPr>
            <w:tcW w:w="1383" w:type="dxa"/>
            <w:shd w:val="clear" w:color="auto" w:fill="auto"/>
          </w:tcPr>
          <w:p w14:paraId="2C2441DA" w14:textId="1E60464A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05FF0737" w14:textId="449B3792" w:rsidR="00220460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3C4733E" w14:textId="52A896CD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4285D615" w14:textId="2503FC7B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格式必须符合</w:t>
            </w:r>
            <w:r w:rsidRPr="00482316">
              <w:rPr>
                <w:rFonts w:ascii="Times New Roman" w:hAnsi="Times New Roman" w:hint="eastAsia"/>
              </w:rPr>
              <w:t>xxx@xxx.xxx</w:t>
            </w:r>
          </w:p>
        </w:tc>
      </w:tr>
      <w:tr w:rsidR="00220460" w14:paraId="0617D55C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25F98BF8" w14:textId="557A554B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filingStatus</w:t>
            </w:r>
          </w:p>
        </w:tc>
        <w:tc>
          <w:tcPr>
            <w:tcW w:w="1383" w:type="dxa"/>
            <w:shd w:val="clear" w:color="auto" w:fill="auto"/>
          </w:tcPr>
          <w:p w14:paraId="717B7644" w14:textId="2797211C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备案状态</w:t>
            </w:r>
          </w:p>
        </w:tc>
        <w:tc>
          <w:tcPr>
            <w:tcW w:w="1383" w:type="dxa"/>
            <w:shd w:val="clear" w:color="auto" w:fill="auto"/>
          </w:tcPr>
          <w:p w14:paraId="2875125B" w14:textId="04150F12" w:rsidR="00220460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2E4DE615" w14:textId="1D82432C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D806FDE" w14:textId="0EA11D73" w:rsidR="00220460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43509959" w14:textId="77777777" w:rsidR="00220460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20460" w14:paraId="48F38A35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35402298" w14:textId="30898439" w:rsidR="00220460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filingApplicationTime</w:t>
            </w:r>
          </w:p>
        </w:tc>
        <w:tc>
          <w:tcPr>
            <w:tcW w:w="1383" w:type="dxa"/>
            <w:shd w:val="clear" w:color="auto" w:fill="auto"/>
          </w:tcPr>
          <w:p w14:paraId="787C022C" w14:textId="162DEBE0" w:rsidR="00220460" w:rsidRDefault="00220460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备案申请时间</w:t>
            </w:r>
          </w:p>
        </w:tc>
        <w:tc>
          <w:tcPr>
            <w:tcW w:w="1383" w:type="dxa"/>
            <w:shd w:val="clear" w:color="auto" w:fill="auto"/>
          </w:tcPr>
          <w:p w14:paraId="486C53D6" w14:textId="3B7F906B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datetime</w:t>
            </w:r>
          </w:p>
        </w:tc>
        <w:tc>
          <w:tcPr>
            <w:tcW w:w="779" w:type="dxa"/>
            <w:shd w:val="clear" w:color="auto" w:fill="auto"/>
          </w:tcPr>
          <w:p w14:paraId="7ED90A56" w14:textId="2957A16A" w:rsidR="00220460" w:rsidRDefault="00C53FEB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676E7E06" w14:textId="28AE0E71" w:rsidR="00220460" w:rsidRDefault="00A62025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14E5A4E4" w14:textId="76B4FE85" w:rsidR="00220460" w:rsidRDefault="004823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YYYY-MM-DD hh:mm:ss</w:t>
            </w:r>
          </w:p>
        </w:tc>
      </w:tr>
      <w:tr w:rsidR="00482316" w14:paraId="5BE1C823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2443BB88" w14:textId="497DDD5F" w:rsidR="00CC7F6F" w:rsidRPr="006D3A0E" w:rsidRDefault="00976475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filingApprovalTime</w:t>
            </w:r>
          </w:p>
        </w:tc>
        <w:tc>
          <w:tcPr>
            <w:tcW w:w="1383" w:type="dxa"/>
            <w:shd w:val="clear" w:color="auto" w:fill="auto"/>
          </w:tcPr>
          <w:p w14:paraId="557E03F5" w14:textId="6449303F" w:rsidR="00CC7F6F" w:rsidRDefault="00220460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备案通过时间</w:t>
            </w:r>
          </w:p>
        </w:tc>
        <w:tc>
          <w:tcPr>
            <w:tcW w:w="1383" w:type="dxa"/>
            <w:shd w:val="clear" w:color="auto" w:fill="auto"/>
          </w:tcPr>
          <w:p w14:paraId="5E6AA6A4" w14:textId="64BAD992" w:rsidR="00CC7F6F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datetime</w:t>
            </w:r>
          </w:p>
        </w:tc>
        <w:tc>
          <w:tcPr>
            <w:tcW w:w="779" w:type="dxa"/>
            <w:shd w:val="clear" w:color="auto" w:fill="auto"/>
          </w:tcPr>
          <w:p w14:paraId="3C87DD36" w14:textId="21D81C5A" w:rsidR="00CC7F6F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433E2F38" w14:textId="76C4E464" w:rsidR="00CC7F6F" w:rsidRDefault="00C53FEB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43A63F93" w14:textId="14583E99" w:rsidR="00CC7F6F" w:rsidRDefault="004823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YYYY-MM-DD hh:mm:ss</w:t>
            </w:r>
          </w:p>
        </w:tc>
      </w:tr>
    </w:tbl>
    <w:p w14:paraId="7FC7C977" w14:textId="561C1A22" w:rsidR="00CC7F6F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  <w:r w:rsidRPr="003555FF">
        <w:rPr>
          <w:rFonts w:ascii="Times New Roman" w:hAnsi="Times New Roman" w:hint="eastAsia"/>
        </w:rPr>
        <w:t>录入和修改企业详细信息的内容。保存后上报省备案。按照统一规范的模板进行填写和修改。</w:t>
      </w:r>
    </w:p>
    <w:p w14:paraId="4790B2B7" w14:textId="77777777" w:rsidR="003555FF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6362F0C1" w14:textId="4231A9F9" w:rsidR="006D3A0E" w:rsidRPr="006D3A0E" w:rsidRDefault="006D3A0E" w:rsidP="006D3A0E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-2 </w:t>
      </w:r>
      <w:r>
        <w:rPr>
          <w:rFonts w:ascii="Times New Roman" w:hAnsi="Times New Roman" w:hint="eastAsia"/>
          <w:color w:val="000000"/>
          <w:szCs w:val="21"/>
        </w:rPr>
        <w:t>企业数据报表</w:t>
      </w:r>
    </w:p>
    <w:tbl>
      <w:tblPr>
        <w:tblStyle w:val="20"/>
        <w:tblW w:w="8298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6D3A0E" w:rsidRPr="00482316" w14:paraId="6BA61CE4" w14:textId="77777777" w:rsidTr="0093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0CD2F1EF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字段名</w:t>
            </w:r>
          </w:p>
        </w:tc>
        <w:tc>
          <w:tcPr>
            <w:tcW w:w="1383" w:type="dxa"/>
            <w:shd w:val="clear" w:color="auto" w:fill="auto"/>
          </w:tcPr>
          <w:p w14:paraId="13980803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shd w:val="clear" w:color="auto" w:fill="auto"/>
          </w:tcPr>
          <w:p w14:paraId="4A7818AE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shd w:val="clear" w:color="auto" w:fill="auto"/>
          </w:tcPr>
          <w:p w14:paraId="7C57B0E3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shd w:val="clear" w:color="auto" w:fill="auto"/>
          </w:tcPr>
          <w:p w14:paraId="4B29E0F6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shd w:val="clear" w:color="auto" w:fill="auto"/>
          </w:tcPr>
          <w:p w14:paraId="20A817CF" w14:textId="77777777" w:rsidR="006D3A0E" w:rsidRPr="00482316" w:rsidRDefault="006D3A0E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743D41" w14:paraId="1184625A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EAF359C" w14:textId="3945E9F5" w:rsidR="00743D41" w:rsidRPr="005552F6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5552F6">
              <w:rPr>
                <w:rFonts w:ascii="Times New Roman" w:hAnsi="Times New Roman"/>
                <w:u w:val="single"/>
              </w:rPr>
              <w:t>Region</w:t>
            </w:r>
          </w:p>
        </w:tc>
        <w:tc>
          <w:tcPr>
            <w:tcW w:w="1383" w:type="dxa"/>
            <w:shd w:val="clear" w:color="auto" w:fill="auto"/>
          </w:tcPr>
          <w:p w14:paraId="02A89956" w14:textId="44487A55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所属地区</w:t>
            </w:r>
          </w:p>
        </w:tc>
        <w:tc>
          <w:tcPr>
            <w:tcW w:w="1383" w:type="dxa"/>
            <w:shd w:val="clear" w:color="auto" w:fill="auto"/>
          </w:tcPr>
          <w:p w14:paraId="190F2ECB" w14:textId="5D78E9F5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7682DE36" w14:textId="02B4437C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593C4DE" w14:textId="386CC1F8" w:rsidR="00743D41" w:rsidRDefault="00A62025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60F426E1" w14:textId="4C1A7D7A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743D41" w14:paraId="7DDAFEE7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1EBDDDA8" w14:textId="0424D3B2" w:rsidR="00743D41" w:rsidRPr="005552F6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5552F6">
              <w:rPr>
                <w:rFonts w:ascii="Times New Roman" w:hAnsi="Times New Roman"/>
                <w:u w:val="single"/>
              </w:rPr>
              <w:t>organizationalCode</w:t>
            </w:r>
          </w:p>
        </w:tc>
        <w:tc>
          <w:tcPr>
            <w:tcW w:w="1383" w:type="dxa"/>
            <w:shd w:val="clear" w:color="auto" w:fill="auto"/>
          </w:tcPr>
          <w:p w14:paraId="74ED2A07" w14:textId="3B6328F5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组织机构代码</w:t>
            </w:r>
          </w:p>
        </w:tc>
        <w:tc>
          <w:tcPr>
            <w:tcW w:w="1383" w:type="dxa"/>
            <w:shd w:val="clear" w:color="auto" w:fill="auto"/>
          </w:tcPr>
          <w:p w14:paraId="497250FE" w14:textId="588D999A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419A0341" w14:textId="4B4A9392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C7BAC6E" w14:textId="3F5A146C" w:rsidR="00743D41" w:rsidRDefault="00A62025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F92CD4E" w14:textId="6EF01C66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743D41" w14:paraId="204B1564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571CE64" w14:textId="2889A042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numberConstructionPeriod</w:t>
            </w:r>
          </w:p>
        </w:tc>
        <w:tc>
          <w:tcPr>
            <w:tcW w:w="1383" w:type="dxa"/>
            <w:shd w:val="clear" w:color="auto" w:fill="auto"/>
          </w:tcPr>
          <w:p w14:paraId="0A07B084" w14:textId="3DD4D3CE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建档期就业人数</w:t>
            </w:r>
          </w:p>
        </w:tc>
        <w:tc>
          <w:tcPr>
            <w:tcW w:w="1383" w:type="dxa"/>
            <w:shd w:val="clear" w:color="auto" w:fill="auto"/>
          </w:tcPr>
          <w:p w14:paraId="640B77CA" w14:textId="05AB4A28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nt</w:t>
            </w:r>
          </w:p>
        </w:tc>
        <w:tc>
          <w:tcPr>
            <w:tcW w:w="779" w:type="dxa"/>
            <w:shd w:val="clear" w:color="auto" w:fill="auto"/>
          </w:tcPr>
          <w:p w14:paraId="26FF774C" w14:textId="23FA43D3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31905C34" w14:textId="7DCE3817" w:rsidR="00743D41" w:rsidRDefault="00A62025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0A2DF635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05EFFC57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7B805166" w14:textId="506AEA8C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numberSurveyPeriod</w:t>
            </w:r>
          </w:p>
        </w:tc>
        <w:tc>
          <w:tcPr>
            <w:tcW w:w="1383" w:type="dxa"/>
            <w:shd w:val="clear" w:color="auto" w:fill="auto"/>
          </w:tcPr>
          <w:p w14:paraId="04BFBF7A" w14:textId="34C5D9C2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调查期就业人数</w:t>
            </w:r>
          </w:p>
        </w:tc>
        <w:tc>
          <w:tcPr>
            <w:tcW w:w="1383" w:type="dxa"/>
            <w:shd w:val="clear" w:color="auto" w:fill="auto"/>
          </w:tcPr>
          <w:p w14:paraId="4B2163E4" w14:textId="560CA647" w:rsidR="00743D41" w:rsidRPr="00482316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nt</w:t>
            </w:r>
          </w:p>
        </w:tc>
        <w:tc>
          <w:tcPr>
            <w:tcW w:w="779" w:type="dxa"/>
            <w:shd w:val="clear" w:color="auto" w:fill="auto"/>
          </w:tcPr>
          <w:p w14:paraId="5B0200FC" w14:textId="5308AEF9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6ECB79C" w14:textId="6B4AC7C8" w:rsidR="00743D41" w:rsidRDefault="00A62025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724CC35F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17342470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62B04D93" w14:textId="1356C12C" w:rsidR="00743D41" w:rsidRPr="005552F6" w:rsidRDefault="005552F6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5552F6">
              <w:rPr>
                <w:rFonts w:ascii="Times New Roman" w:hAnsi="Times New Roman" w:hint="eastAsia"/>
                <w:u w:val="single"/>
              </w:rPr>
              <w:t>i</w:t>
            </w:r>
            <w:r w:rsidR="00743D41" w:rsidRPr="005552F6">
              <w:rPr>
                <w:rFonts w:ascii="Times New Roman" w:hAnsi="Times New Roman"/>
                <w:u w:val="single"/>
              </w:rPr>
              <w:t>nvestigationPeriod</w:t>
            </w:r>
          </w:p>
        </w:tc>
        <w:tc>
          <w:tcPr>
            <w:tcW w:w="1383" w:type="dxa"/>
            <w:shd w:val="clear" w:color="auto" w:fill="auto"/>
          </w:tcPr>
          <w:p w14:paraId="209CF48B" w14:textId="6D238F8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报表所属调查期</w:t>
            </w:r>
          </w:p>
        </w:tc>
        <w:tc>
          <w:tcPr>
            <w:tcW w:w="1383" w:type="dxa"/>
            <w:shd w:val="clear" w:color="auto" w:fill="auto"/>
          </w:tcPr>
          <w:p w14:paraId="405E40CD" w14:textId="2CEDC110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7AE8DD2C" w14:textId="583FAB4C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14:paraId="5279E5FB" w14:textId="2EDF468F" w:rsidR="00743D41" w:rsidRDefault="00A62025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2978B7E9" w14:textId="47EC6438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743D41" w14:paraId="21B5CD57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46669868" w14:textId="7BDAD52C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reportStatus</w:t>
            </w:r>
          </w:p>
        </w:tc>
        <w:tc>
          <w:tcPr>
            <w:tcW w:w="1383" w:type="dxa"/>
            <w:shd w:val="clear" w:color="auto" w:fill="auto"/>
          </w:tcPr>
          <w:p w14:paraId="68F19EB4" w14:textId="0DB6F08A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报表状态</w:t>
            </w:r>
          </w:p>
        </w:tc>
        <w:tc>
          <w:tcPr>
            <w:tcW w:w="1383" w:type="dxa"/>
            <w:shd w:val="clear" w:color="auto" w:fill="auto"/>
          </w:tcPr>
          <w:p w14:paraId="18623FD3" w14:textId="733FB5B4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0C3752BA" w14:textId="6CF9F0A7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16D7194" w14:textId="197890BF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1EAB0399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6588BDCC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6934464" w14:textId="2B2E4240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reasonForReturn</w:t>
            </w:r>
          </w:p>
        </w:tc>
        <w:tc>
          <w:tcPr>
            <w:tcW w:w="1383" w:type="dxa"/>
            <w:shd w:val="clear" w:color="auto" w:fill="auto"/>
          </w:tcPr>
          <w:p w14:paraId="6AB39C99" w14:textId="41EFCDA8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退回理由</w:t>
            </w:r>
          </w:p>
        </w:tc>
        <w:tc>
          <w:tcPr>
            <w:tcW w:w="1383" w:type="dxa"/>
            <w:shd w:val="clear" w:color="auto" w:fill="auto"/>
          </w:tcPr>
          <w:p w14:paraId="078B857C" w14:textId="4363E957" w:rsidR="00743D41" w:rsidRPr="00482316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0E8C88BE" w14:textId="20F9228D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40669852" w14:textId="0E74D27E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3AEE5D94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6EAD735D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49E61C71" w14:textId="4980B1F4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lastRenderedPageBreak/>
              <w:t>mainCause</w:t>
            </w:r>
          </w:p>
        </w:tc>
        <w:tc>
          <w:tcPr>
            <w:tcW w:w="1383" w:type="dxa"/>
            <w:shd w:val="clear" w:color="auto" w:fill="auto"/>
          </w:tcPr>
          <w:p w14:paraId="1BDDF305" w14:textId="262A357B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主要原因</w:t>
            </w:r>
          </w:p>
        </w:tc>
        <w:tc>
          <w:tcPr>
            <w:tcW w:w="1383" w:type="dxa"/>
            <w:shd w:val="clear" w:color="auto" w:fill="auto"/>
          </w:tcPr>
          <w:p w14:paraId="2CC0C3BC" w14:textId="415B25E4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7A21D09F" w14:textId="548105FB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7E4D4EFB" w14:textId="4C5A2432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76DBF0AF" w14:textId="35CEBED4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7F9FBCF2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0F2FB87D" w14:textId="157C12BC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secondCause</w:t>
            </w:r>
          </w:p>
        </w:tc>
        <w:tc>
          <w:tcPr>
            <w:tcW w:w="1383" w:type="dxa"/>
            <w:shd w:val="clear" w:color="auto" w:fill="auto"/>
          </w:tcPr>
          <w:p w14:paraId="34C55712" w14:textId="7E9F060D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次要原因</w:t>
            </w:r>
          </w:p>
        </w:tc>
        <w:tc>
          <w:tcPr>
            <w:tcW w:w="1383" w:type="dxa"/>
            <w:shd w:val="clear" w:color="auto" w:fill="auto"/>
          </w:tcPr>
          <w:p w14:paraId="11AA2835" w14:textId="06291332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47D5247D" w14:textId="4818B06C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56E5A1D5" w14:textId="4C59704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427E3ABA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58E628C4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2E2085C7" w14:textId="11FC5906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third</w:t>
            </w:r>
            <w:r w:rsidRPr="00743D41">
              <w:rPr>
                <w:rFonts w:ascii="Times New Roman" w:hAnsi="Times New Roman"/>
                <w:b w:val="0"/>
                <w:bCs w:val="0"/>
              </w:rPr>
              <w:t>Cause</w:t>
            </w:r>
          </w:p>
        </w:tc>
        <w:tc>
          <w:tcPr>
            <w:tcW w:w="1383" w:type="dxa"/>
            <w:shd w:val="clear" w:color="auto" w:fill="auto"/>
          </w:tcPr>
          <w:p w14:paraId="30B8F27E" w14:textId="0A8788E4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第三原因</w:t>
            </w:r>
          </w:p>
        </w:tc>
        <w:tc>
          <w:tcPr>
            <w:tcW w:w="1383" w:type="dxa"/>
            <w:shd w:val="clear" w:color="auto" w:fill="auto"/>
          </w:tcPr>
          <w:p w14:paraId="423BA563" w14:textId="76C8E870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0544AA19" w14:textId="09991279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363E4079" w14:textId="6E16B460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0D3C2F10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639BE617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10B6CAA3" w14:textId="6134361D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mainCause</w:t>
            </w:r>
            <w:r>
              <w:rPr>
                <w:rFonts w:ascii="Times New Roman" w:hAnsi="Times New Roman"/>
                <w:b w:val="0"/>
                <w:bCs w:val="0"/>
              </w:rPr>
              <w:t>E</w:t>
            </w:r>
            <w:r>
              <w:t xml:space="preserve"> </w:t>
            </w:r>
            <w:r w:rsidRPr="00743D41">
              <w:rPr>
                <w:rFonts w:ascii="Times New Roman" w:hAnsi="Times New Roman"/>
                <w:b w:val="0"/>
                <w:bCs w:val="0"/>
              </w:rPr>
              <w:t>xplanation</w:t>
            </w:r>
          </w:p>
        </w:tc>
        <w:tc>
          <w:tcPr>
            <w:tcW w:w="1383" w:type="dxa"/>
            <w:shd w:val="clear" w:color="auto" w:fill="auto"/>
          </w:tcPr>
          <w:p w14:paraId="4F88841D" w14:textId="160538A4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主要原因说明</w:t>
            </w:r>
          </w:p>
        </w:tc>
        <w:tc>
          <w:tcPr>
            <w:tcW w:w="1383" w:type="dxa"/>
            <w:shd w:val="clear" w:color="auto" w:fill="auto"/>
          </w:tcPr>
          <w:p w14:paraId="43412F84" w14:textId="3EA7A7D5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36C8B2C5" w14:textId="32A601D9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4C7F04E9" w14:textId="6A17C084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3FEC3437" w14:textId="77777777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3250974D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6ED6DE76" w14:textId="767CF584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secondCause</w:t>
            </w:r>
            <w:r>
              <w:rPr>
                <w:rFonts w:ascii="Times New Roman" w:hAnsi="Times New Roman"/>
                <w:b w:val="0"/>
                <w:bCs w:val="0"/>
              </w:rPr>
              <w:t>E</w:t>
            </w:r>
            <w:r w:rsidRPr="00743D41">
              <w:rPr>
                <w:rFonts w:ascii="Times New Roman" w:hAnsi="Times New Roman"/>
                <w:b w:val="0"/>
                <w:bCs w:val="0"/>
              </w:rPr>
              <w:t>xplanation</w:t>
            </w:r>
          </w:p>
        </w:tc>
        <w:tc>
          <w:tcPr>
            <w:tcW w:w="1383" w:type="dxa"/>
            <w:shd w:val="clear" w:color="auto" w:fill="auto"/>
          </w:tcPr>
          <w:p w14:paraId="44215A77" w14:textId="22D82E90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次要原因说明</w:t>
            </w:r>
          </w:p>
        </w:tc>
        <w:tc>
          <w:tcPr>
            <w:tcW w:w="1383" w:type="dxa"/>
            <w:shd w:val="clear" w:color="auto" w:fill="auto"/>
          </w:tcPr>
          <w:p w14:paraId="4E985BF9" w14:textId="45B7B05A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460D4A01" w14:textId="6F46752A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06DCED72" w14:textId="2BE3A060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648DE329" w14:textId="07EABBDD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244D7774" w14:textId="77777777" w:rsidTr="0093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8C94508" w14:textId="787561BB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third</w:t>
            </w:r>
            <w:r w:rsidRPr="00743D41">
              <w:rPr>
                <w:rFonts w:ascii="Times New Roman" w:hAnsi="Times New Roman"/>
                <w:b w:val="0"/>
                <w:bCs w:val="0"/>
              </w:rPr>
              <w:t>Cause</w:t>
            </w:r>
            <w:r w:rsidR="005552F6">
              <w:rPr>
                <w:rFonts w:ascii="Times New Roman" w:hAnsi="Times New Roman"/>
                <w:b w:val="0"/>
                <w:bCs w:val="0"/>
              </w:rPr>
              <w:t>E</w:t>
            </w:r>
            <w:r w:rsidR="005552F6">
              <w:t xml:space="preserve"> </w:t>
            </w:r>
            <w:r w:rsidR="005552F6" w:rsidRPr="00743D41">
              <w:rPr>
                <w:rFonts w:ascii="Times New Roman" w:hAnsi="Times New Roman"/>
                <w:b w:val="0"/>
                <w:bCs w:val="0"/>
              </w:rPr>
              <w:t>xplanation</w:t>
            </w:r>
          </w:p>
        </w:tc>
        <w:tc>
          <w:tcPr>
            <w:tcW w:w="1383" w:type="dxa"/>
            <w:shd w:val="clear" w:color="auto" w:fill="auto"/>
          </w:tcPr>
          <w:p w14:paraId="3C6A1880" w14:textId="339F6EE4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第三原因说明</w:t>
            </w:r>
          </w:p>
        </w:tc>
        <w:tc>
          <w:tcPr>
            <w:tcW w:w="1383" w:type="dxa"/>
            <w:shd w:val="clear" w:color="auto" w:fill="auto"/>
          </w:tcPr>
          <w:p w14:paraId="4D3AC31C" w14:textId="55C29ED1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625BF67E" w14:textId="2AF77859" w:rsidR="00743D41" w:rsidRDefault="006021DA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7D0C1A22" w14:textId="3F5AEE2F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shd w:val="clear" w:color="auto" w:fill="auto"/>
          </w:tcPr>
          <w:p w14:paraId="54538CCD" w14:textId="19B06282" w:rsidR="00743D41" w:rsidRDefault="00743D41" w:rsidP="00743D41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43D41" w14:paraId="7D65F2FD" w14:textId="77777777" w:rsidTr="00935A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4AEC74F5" w14:textId="5B44E6CF" w:rsidR="00743D41" w:rsidRPr="006D3A0E" w:rsidRDefault="00743D41" w:rsidP="00743D41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743D41">
              <w:rPr>
                <w:rFonts w:ascii="Times New Roman" w:hAnsi="Times New Roman"/>
                <w:b w:val="0"/>
                <w:bCs w:val="0"/>
              </w:rPr>
              <w:t>Other reasons</w:t>
            </w:r>
          </w:p>
        </w:tc>
        <w:tc>
          <w:tcPr>
            <w:tcW w:w="1383" w:type="dxa"/>
            <w:shd w:val="clear" w:color="auto" w:fill="auto"/>
          </w:tcPr>
          <w:p w14:paraId="6C4FB058" w14:textId="2439D404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其他原因</w:t>
            </w:r>
          </w:p>
        </w:tc>
        <w:tc>
          <w:tcPr>
            <w:tcW w:w="1383" w:type="dxa"/>
            <w:shd w:val="clear" w:color="auto" w:fill="auto"/>
          </w:tcPr>
          <w:p w14:paraId="482D1BE6" w14:textId="6C7FDB0D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0594312E" w14:textId="1D2B7013" w:rsidR="00743D41" w:rsidRDefault="006021DA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shd w:val="clear" w:color="auto" w:fill="auto"/>
          </w:tcPr>
          <w:p w14:paraId="212F7765" w14:textId="46A29C03" w:rsidR="00743D41" w:rsidRDefault="00A62025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50434AF" w14:textId="566FBF84" w:rsidR="00743D41" w:rsidRDefault="00743D41" w:rsidP="00743D41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7F48468C" w14:textId="1B8E485A" w:rsidR="00220460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  <w:r w:rsidRPr="003555FF">
        <w:rPr>
          <w:rFonts w:ascii="Times New Roman" w:hAnsi="Times New Roman" w:hint="eastAsia"/>
        </w:rPr>
        <w:t>企业用户填报当期采集数据。根据预先设定的模板在规定的时间范围内进行填报，填写完成后保存，确认无误后上报。</w:t>
      </w:r>
    </w:p>
    <w:p w14:paraId="55E86AD3" w14:textId="77777777" w:rsidR="003555FF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623396BB" w14:textId="5FAC675B" w:rsidR="006021DA" w:rsidRPr="006D3A0E" w:rsidRDefault="006021DA" w:rsidP="006021DA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-3 </w:t>
      </w:r>
      <w:r>
        <w:rPr>
          <w:rFonts w:ascii="Times New Roman" w:hAnsi="Times New Roman" w:hint="eastAsia"/>
          <w:color w:val="000000"/>
          <w:szCs w:val="21"/>
        </w:rPr>
        <w:t>调查期管理表</w:t>
      </w:r>
    </w:p>
    <w:tbl>
      <w:tblPr>
        <w:tblStyle w:val="20"/>
        <w:tblW w:w="8298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6021DA" w:rsidRPr="00482316" w14:paraId="2D2D6F77" w14:textId="77777777" w:rsidTr="007A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02A8076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字段名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98F2ABA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466DEC9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97DAE38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917515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457F32" w14:textId="77777777" w:rsidR="006021DA" w:rsidRPr="00482316" w:rsidRDefault="006021DA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5552F6" w14:paraId="19B28D55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4319FAF4" w14:textId="3E6E3BF9" w:rsidR="005552F6" w:rsidRPr="006D3A0E" w:rsidRDefault="005552F6" w:rsidP="005552F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5552F6">
              <w:rPr>
                <w:rFonts w:ascii="Times New Roman" w:hAnsi="Times New Roman" w:hint="eastAsia"/>
                <w:u w:val="single"/>
              </w:rPr>
              <w:t>i</w:t>
            </w:r>
            <w:r w:rsidRPr="005552F6">
              <w:rPr>
                <w:rFonts w:ascii="Times New Roman" w:hAnsi="Times New Roman"/>
                <w:u w:val="single"/>
              </w:rPr>
              <w:t>nvestigationPeriod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56BD2A7F" w14:textId="1193879F" w:rsidR="005552F6" w:rsidRDefault="005552F6" w:rsidP="005552F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调查期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32142B65" w14:textId="58D42ADA" w:rsidR="005552F6" w:rsidRDefault="005552F6" w:rsidP="005552F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tcBorders>
              <w:top w:val="single" w:sz="8" w:space="0" w:color="auto"/>
            </w:tcBorders>
            <w:shd w:val="clear" w:color="auto" w:fill="auto"/>
          </w:tcPr>
          <w:p w14:paraId="4AD192B0" w14:textId="5E7CE1EF" w:rsidR="005552F6" w:rsidRDefault="005552F6" w:rsidP="005552F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14:paraId="64F55156" w14:textId="6748048A" w:rsidR="005552F6" w:rsidRDefault="00A62025" w:rsidP="005552F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top w:val="single" w:sz="8" w:space="0" w:color="auto"/>
            </w:tcBorders>
            <w:shd w:val="clear" w:color="auto" w:fill="auto"/>
          </w:tcPr>
          <w:p w14:paraId="323E438F" w14:textId="77F46783" w:rsidR="005552F6" w:rsidRDefault="005552F6" w:rsidP="005552F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5552F6" w14:paraId="059F771A" w14:textId="77777777" w:rsidTr="007A554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71E4BB2F" w14:textId="1D5F73A8" w:rsidR="005552F6" w:rsidRPr="006D3A0E" w:rsidRDefault="005552F6" w:rsidP="005552F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e</w:t>
            </w:r>
            <w:r w:rsidRPr="00743D41">
              <w:rPr>
                <w:rFonts w:ascii="Times New Roman" w:hAnsi="Times New Roman"/>
                <w:b w:val="0"/>
                <w:bCs w:val="0"/>
              </w:rPr>
              <w:t>xplanation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6EEDFAF3" w14:textId="179A913B" w:rsidR="005552F6" w:rsidRDefault="005552F6" w:rsidP="005552F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3AC1264D" w14:textId="60F673D4" w:rsidR="005552F6" w:rsidRDefault="005552F6" w:rsidP="005552F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779" w:type="dxa"/>
            <w:tcBorders>
              <w:bottom w:val="single" w:sz="8" w:space="0" w:color="auto"/>
            </w:tcBorders>
            <w:shd w:val="clear" w:color="auto" w:fill="auto"/>
          </w:tcPr>
          <w:p w14:paraId="1EE732B7" w14:textId="7AFE58CA" w:rsidR="005552F6" w:rsidRDefault="005552F6" w:rsidP="005552F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14:paraId="269148AF" w14:textId="56C27D90" w:rsidR="005552F6" w:rsidRDefault="005552F6" w:rsidP="005552F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tcBorders>
              <w:bottom w:val="single" w:sz="8" w:space="0" w:color="auto"/>
            </w:tcBorders>
            <w:shd w:val="clear" w:color="auto" w:fill="auto"/>
          </w:tcPr>
          <w:p w14:paraId="2E9E2FE0" w14:textId="2201E571" w:rsidR="005552F6" w:rsidRDefault="005552F6" w:rsidP="005552F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0724A829" w14:textId="36502A5C" w:rsidR="006021DA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  <w:r w:rsidRPr="003555FF">
        <w:rPr>
          <w:rFonts w:ascii="Times New Roman" w:hAnsi="Times New Roman" w:hint="eastAsia"/>
        </w:rPr>
        <w:t>新增或修改调查期</w:t>
      </w:r>
      <w:r>
        <w:rPr>
          <w:rFonts w:ascii="Times New Roman" w:hAnsi="Times New Roman" w:hint="eastAsia"/>
        </w:rPr>
        <w:t>。</w:t>
      </w:r>
    </w:p>
    <w:p w14:paraId="2C745348" w14:textId="77777777" w:rsidR="003555FF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4BDB9F54" w14:textId="6E814170" w:rsidR="00A85843" w:rsidRPr="006D3A0E" w:rsidRDefault="00A85843" w:rsidP="00A85843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-4 </w:t>
      </w:r>
      <w:r>
        <w:rPr>
          <w:rFonts w:ascii="Times New Roman" w:hAnsi="Times New Roman" w:hint="eastAsia"/>
          <w:color w:val="000000"/>
          <w:szCs w:val="21"/>
        </w:rPr>
        <w:t>企业用户管理表</w:t>
      </w:r>
    </w:p>
    <w:tbl>
      <w:tblPr>
        <w:tblStyle w:val="20"/>
        <w:tblW w:w="8298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A85843" w:rsidRPr="00482316" w14:paraId="6377EBA7" w14:textId="77777777" w:rsidTr="007A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37C2B7D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字段名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D9D2950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1469FCD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D6D6F16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A4B8340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DF6E339" w14:textId="77777777" w:rsidR="00A85843" w:rsidRPr="00482316" w:rsidRDefault="00A85843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C13876" w14:paraId="3BB27E3B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0A985FBB" w14:textId="415F7F46" w:rsidR="00C13876" w:rsidRPr="006D3A0E" w:rsidRDefault="00C13876" w:rsidP="00C1387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u w:val="single"/>
              </w:rPr>
              <w:t>Region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129D384B" w14:textId="7F47DA17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所属地区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348540EE" w14:textId="7F3C181C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tcBorders>
              <w:top w:val="single" w:sz="8" w:space="0" w:color="auto"/>
            </w:tcBorders>
            <w:shd w:val="clear" w:color="auto" w:fill="auto"/>
          </w:tcPr>
          <w:p w14:paraId="7718C053" w14:textId="27040C47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14:paraId="0B973681" w14:textId="50E32016" w:rsidR="00C13876" w:rsidRDefault="00A62025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top w:val="single" w:sz="8" w:space="0" w:color="auto"/>
            </w:tcBorders>
            <w:shd w:val="clear" w:color="auto" w:fill="auto"/>
          </w:tcPr>
          <w:p w14:paraId="7EC6F5BE" w14:textId="77777777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  <w:p w14:paraId="43129A33" w14:textId="31CE6313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地市、市县、区域</w:t>
            </w:r>
          </w:p>
        </w:tc>
      </w:tr>
      <w:tr w:rsidR="00C13876" w14:paraId="4B973DC3" w14:textId="77777777" w:rsidTr="00BE450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49A15FE5" w14:textId="197D45F1" w:rsidR="00C13876" w:rsidRPr="006D3A0E" w:rsidRDefault="00C13876" w:rsidP="00C1387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u w:val="single"/>
              </w:rPr>
              <w:t>organizationalCode</w:t>
            </w:r>
          </w:p>
        </w:tc>
        <w:tc>
          <w:tcPr>
            <w:tcW w:w="1383" w:type="dxa"/>
            <w:shd w:val="clear" w:color="auto" w:fill="auto"/>
          </w:tcPr>
          <w:p w14:paraId="4EE8B273" w14:textId="37C81970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组织机构代码</w:t>
            </w:r>
          </w:p>
        </w:tc>
        <w:tc>
          <w:tcPr>
            <w:tcW w:w="1383" w:type="dxa"/>
            <w:shd w:val="clear" w:color="auto" w:fill="auto"/>
          </w:tcPr>
          <w:p w14:paraId="5012D2F2" w14:textId="052EAE00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7D3380B3" w14:textId="2A2E8D38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BDD5DB8" w14:textId="3452D2CB" w:rsidR="00C13876" w:rsidRDefault="00A62025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4785A4AE" w14:textId="77777777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  <w:p w14:paraId="36613E13" w14:textId="6D0B76B5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 w:hint="eastAsia"/>
              </w:rPr>
              <w:t>字母、数字，不超过</w:t>
            </w:r>
            <w:r w:rsidRPr="00482316">
              <w:rPr>
                <w:rFonts w:ascii="Times New Roman" w:hAnsi="Times New Roman" w:hint="eastAsia"/>
              </w:rPr>
              <w:t>9</w:t>
            </w:r>
            <w:r w:rsidRPr="00482316">
              <w:rPr>
                <w:rFonts w:ascii="Times New Roman" w:hAnsi="Times New Roman" w:hint="eastAsia"/>
              </w:rPr>
              <w:t>位（统一编码规范）</w:t>
            </w:r>
          </w:p>
        </w:tc>
      </w:tr>
      <w:tr w:rsidR="00C13876" w14:paraId="16737F5E" w14:textId="77777777" w:rsidTr="00BE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62B1322E" w14:textId="6E910833" w:rsidR="00C13876" w:rsidRPr="00C13876" w:rsidRDefault="00C13876" w:rsidP="00C1387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C13876">
              <w:rPr>
                <w:rFonts w:ascii="Times New Roman" w:hAnsi="Times New Roman"/>
                <w:b w:val="0"/>
                <w:bCs w:val="0"/>
              </w:rPr>
              <w:t>psw</w:t>
            </w:r>
          </w:p>
        </w:tc>
        <w:tc>
          <w:tcPr>
            <w:tcW w:w="1383" w:type="dxa"/>
            <w:shd w:val="clear" w:color="auto" w:fill="auto"/>
          </w:tcPr>
          <w:p w14:paraId="42DEF643" w14:textId="41499A9B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1383" w:type="dxa"/>
            <w:shd w:val="clear" w:color="auto" w:fill="auto"/>
          </w:tcPr>
          <w:p w14:paraId="7E9A4339" w14:textId="15ED7FF6" w:rsidR="00C13876" w:rsidRPr="0048231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7F11EE92" w14:textId="1ED68A0D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6DFA4375" w14:textId="686D97AD" w:rsidR="00C13876" w:rsidRDefault="00A62025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4FAD96A" w14:textId="77777777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C13876" w14:paraId="02BE8AB7" w14:textId="77777777" w:rsidTr="00BE450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7076A7E3" w14:textId="1AEAC911" w:rsidR="00C13876" w:rsidRPr="006D3A0E" w:rsidRDefault="00C13876" w:rsidP="00C1387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acount</w:t>
            </w:r>
            <w:r w:rsidRPr="006D3A0E">
              <w:rPr>
                <w:rFonts w:ascii="Times New Roman" w:hAnsi="Times New Roman"/>
                <w:b w:val="0"/>
                <w:bCs w:val="0"/>
              </w:rPr>
              <w:t>Status</w:t>
            </w:r>
          </w:p>
        </w:tc>
        <w:tc>
          <w:tcPr>
            <w:tcW w:w="1383" w:type="dxa"/>
            <w:shd w:val="clear" w:color="auto" w:fill="auto"/>
          </w:tcPr>
          <w:p w14:paraId="1313A388" w14:textId="2F3ECA3C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账户状态</w:t>
            </w:r>
          </w:p>
        </w:tc>
        <w:tc>
          <w:tcPr>
            <w:tcW w:w="1383" w:type="dxa"/>
            <w:shd w:val="clear" w:color="auto" w:fill="auto"/>
          </w:tcPr>
          <w:p w14:paraId="737559D1" w14:textId="30158218" w:rsidR="00C13876" w:rsidRPr="0048231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779" w:type="dxa"/>
            <w:shd w:val="clear" w:color="auto" w:fill="auto"/>
          </w:tcPr>
          <w:p w14:paraId="780396B7" w14:textId="7FB12975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CB9EAFC" w14:textId="4F60B132" w:rsidR="00C13876" w:rsidRDefault="00A62025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43788CCE" w14:textId="77777777" w:rsidR="00C13876" w:rsidRDefault="00C13876" w:rsidP="00C1387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C13876" w14:paraId="1A184958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04626675" w14:textId="3A8A54E5" w:rsidR="00C13876" w:rsidRPr="006D3A0E" w:rsidRDefault="00C13876" w:rsidP="00C1387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6D3A0E">
              <w:rPr>
                <w:rFonts w:ascii="Times New Roman" w:hAnsi="Times New Roman"/>
                <w:b w:val="0"/>
                <w:bCs w:val="0"/>
              </w:rPr>
              <w:t>filingStatus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4E014868" w14:textId="67E79AB9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备案状态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22439693" w14:textId="3B279AA0" w:rsidR="00C13876" w:rsidRPr="0048231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tcBorders>
              <w:bottom w:val="single" w:sz="8" w:space="0" w:color="auto"/>
            </w:tcBorders>
            <w:shd w:val="clear" w:color="auto" w:fill="auto"/>
          </w:tcPr>
          <w:p w14:paraId="15F4423F" w14:textId="7963C9C8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14:paraId="569E313E" w14:textId="0440FFD0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378" w:type="dxa"/>
            <w:tcBorders>
              <w:bottom w:val="single" w:sz="8" w:space="0" w:color="auto"/>
            </w:tcBorders>
            <w:shd w:val="clear" w:color="auto" w:fill="auto"/>
          </w:tcPr>
          <w:p w14:paraId="0DD406DF" w14:textId="77777777" w:rsidR="00C13876" w:rsidRDefault="00C13876" w:rsidP="00C1387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7725E5E7" w14:textId="0945997B" w:rsidR="00A85843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  <w:r w:rsidRPr="003555FF"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和管理</w:t>
      </w:r>
      <w:r w:rsidRPr="003555FF">
        <w:rPr>
          <w:rFonts w:ascii="Times New Roman" w:hAnsi="Times New Roman" w:hint="eastAsia"/>
        </w:rPr>
        <w:t>企业用户。</w:t>
      </w:r>
    </w:p>
    <w:p w14:paraId="7C9D3FE5" w14:textId="77777777" w:rsidR="003555FF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409156A1" w14:textId="0B34E15B" w:rsidR="00A62025" w:rsidRPr="006D3A0E" w:rsidRDefault="00A62025" w:rsidP="00A62025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-5 </w:t>
      </w:r>
      <w:r>
        <w:rPr>
          <w:rFonts w:ascii="Times New Roman" w:hAnsi="Times New Roman" w:hint="eastAsia"/>
          <w:color w:val="000000"/>
          <w:szCs w:val="21"/>
        </w:rPr>
        <w:t>省用户管理表</w:t>
      </w:r>
    </w:p>
    <w:tbl>
      <w:tblPr>
        <w:tblStyle w:val="20"/>
        <w:tblW w:w="8298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A62025" w:rsidRPr="00482316" w14:paraId="4FBD49FE" w14:textId="77777777" w:rsidTr="007A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2B53914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lastRenderedPageBreak/>
              <w:t>字段名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D5B7EE6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A1FEDBB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5F01745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B980F7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59567D7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A62025" w14:paraId="004E724E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2BCC7987" w14:textId="77777777" w:rsidR="00A62025" w:rsidRPr="006D3A0E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6D3A0E">
              <w:rPr>
                <w:rFonts w:ascii="Times New Roman" w:hAnsi="Times New Roman"/>
                <w:u w:val="single"/>
              </w:rPr>
              <w:t>Region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5E5F0B3B" w14:textId="2E72BCD5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地区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7F3EB271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varchar</w:t>
            </w:r>
          </w:p>
        </w:tc>
        <w:tc>
          <w:tcPr>
            <w:tcW w:w="779" w:type="dxa"/>
            <w:tcBorders>
              <w:top w:val="single" w:sz="8" w:space="0" w:color="auto"/>
            </w:tcBorders>
            <w:shd w:val="clear" w:color="auto" w:fill="auto"/>
          </w:tcPr>
          <w:p w14:paraId="23509B5A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14:paraId="6664A0BD" w14:textId="4B7AB3D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top w:val="single" w:sz="8" w:space="0" w:color="auto"/>
            </w:tcBorders>
            <w:shd w:val="clear" w:color="auto" w:fill="auto"/>
          </w:tcPr>
          <w:p w14:paraId="3D7752B8" w14:textId="294C24B2" w:rsidR="00A62025" w:rsidRDefault="00A62025" w:rsidP="00A62025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  <w:p w14:paraId="25AD3171" w14:textId="0230DA51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A62025" w14:paraId="3E874345" w14:textId="77777777" w:rsidTr="00BE450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C83BAEE" w14:textId="4FD04861" w:rsidR="00A62025" w:rsidRPr="006D3A0E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 w:hint="eastAsia"/>
                <w:u w:val="single"/>
              </w:rPr>
              <w:t>acount</w:t>
            </w:r>
            <w:r>
              <w:rPr>
                <w:rFonts w:ascii="Times New Roman" w:hAnsi="Times New Roman"/>
                <w:u w:val="single"/>
              </w:rPr>
              <w:t>Name</w:t>
            </w:r>
          </w:p>
        </w:tc>
        <w:tc>
          <w:tcPr>
            <w:tcW w:w="1383" w:type="dxa"/>
            <w:shd w:val="clear" w:color="auto" w:fill="auto"/>
          </w:tcPr>
          <w:p w14:paraId="44A716D3" w14:textId="30532D71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账户名</w:t>
            </w:r>
          </w:p>
        </w:tc>
        <w:tc>
          <w:tcPr>
            <w:tcW w:w="1383" w:type="dxa"/>
            <w:shd w:val="clear" w:color="auto" w:fill="auto"/>
          </w:tcPr>
          <w:p w14:paraId="59238720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4303B4BC" w14:textId="2EFB97B6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14:paraId="00396F89" w14:textId="3D520F6E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492F817C" w14:textId="544F08F5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A62025" w14:paraId="4FE9C5DF" w14:textId="77777777" w:rsidTr="00BE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662C8402" w14:textId="77777777" w:rsidR="00A62025" w:rsidRPr="00C13876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C13876">
              <w:rPr>
                <w:rFonts w:ascii="Times New Roman" w:hAnsi="Times New Roman"/>
                <w:b w:val="0"/>
                <w:bCs w:val="0"/>
              </w:rPr>
              <w:t>psw</w:t>
            </w:r>
          </w:p>
        </w:tc>
        <w:tc>
          <w:tcPr>
            <w:tcW w:w="1383" w:type="dxa"/>
            <w:shd w:val="clear" w:color="auto" w:fill="auto"/>
          </w:tcPr>
          <w:p w14:paraId="54D127AD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1383" w:type="dxa"/>
            <w:shd w:val="clear" w:color="auto" w:fill="auto"/>
          </w:tcPr>
          <w:p w14:paraId="76EC07B6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82316">
              <w:rPr>
                <w:rFonts w:ascii="Times New Roman" w:hAnsi="Times New Roman"/>
              </w:rPr>
              <w:t>char</w:t>
            </w:r>
          </w:p>
        </w:tc>
        <w:tc>
          <w:tcPr>
            <w:tcW w:w="779" w:type="dxa"/>
            <w:shd w:val="clear" w:color="auto" w:fill="auto"/>
          </w:tcPr>
          <w:p w14:paraId="57F0D896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4DB1DBEA" w14:textId="1026BE03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B4E8FA7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A62025" w14:paraId="463EB511" w14:textId="77777777" w:rsidTr="00BE450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658CB6F" w14:textId="77777777" w:rsidR="00A62025" w:rsidRPr="006D3A0E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acount</w:t>
            </w:r>
            <w:r w:rsidRPr="006D3A0E">
              <w:rPr>
                <w:rFonts w:ascii="Times New Roman" w:hAnsi="Times New Roman"/>
                <w:b w:val="0"/>
                <w:bCs w:val="0"/>
              </w:rPr>
              <w:t>Status</w:t>
            </w:r>
          </w:p>
        </w:tc>
        <w:tc>
          <w:tcPr>
            <w:tcW w:w="1383" w:type="dxa"/>
            <w:shd w:val="clear" w:color="auto" w:fill="auto"/>
          </w:tcPr>
          <w:p w14:paraId="27814FD8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账户状态</w:t>
            </w:r>
          </w:p>
        </w:tc>
        <w:tc>
          <w:tcPr>
            <w:tcW w:w="1383" w:type="dxa"/>
            <w:shd w:val="clear" w:color="auto" w:fill="auto"/>
          </w:tcPr>
          <w:p w14:paraId="26E0E83D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779" w:type="dxa"/>
            <w:shd w:val="clear" w:color="auto" w:fill="auto"/>
          </w:tcPr>
          <w:p w14:paraId="1D3A2CAD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BD0AB62" w14:textId="395444C5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6F4BB3D4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F97450" w14:paraId="1FBFCA66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12C42782" w14:textId="78393290" w:rsidR="00F97450" w:rsidRDefault="00F97450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 w:hint="eastAsia"/>
                <w:b w:val="0"/>
                <w:bCs w:val="0"/>
              </w:rPr>
              <w:t>c</w:t>
            </w:r>
            <w:r>
              <w:rPr>
                <w:rFonts w:ascii="Times New Roman" w:hAnsi="Times New Roman"/>
                <w:b w:val="0"/>
                <w:bCs w:val="0"/>
              </w:rPr>
              <w:t>haracter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0A2C65EB" w14:textId="45167D1C" w:rsidR="00F97450" w:rsidRDefault="00F97450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角色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644EAAFB" w14:textId="18979DB4" w:rsidR="00F97450" w:rsidRDefault="00F97450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779" w:type="dxa"/>
            <w:tcBorders>
              <w:bottom w:val="single" w:sz="8" w:space="0" w:color="auto"/>
            </w:tcBorders>
            <w:shd w:val="clear" w:color="auto" w:fill="auto"/>
          </w:tcPr>
          <w:p w14:paraId="39024B61" w14:textId="41122948" w:rsidR="00F97450" w:rsidRDefault="00F97450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14:paraId="2812AD2B" w14:textId="70C67F40" w:rsidR="00F97450" w:rsidRDefault="00F97450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bottom w:val="single" w:sz="8" w:space="0" w:color="auto"/>
            </w:tcBorders>
            <w:shd w:val="clear" w:color="auto" w:fill="auto"/>
          </w:tcPr>
          <w:p w14:paraId="6F8A17CB" w14:textId="30A65AC4" w:rsidR="00F97450" w:rsidRDefault="00F97450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97450">
              <w:rPr>
                <w:rFonts w:ascii="Times New Roman" w:hAnsi="Times New Roman" w:hint="eastAsia"/>
              </w:rPr>
              <w:t>角色对应不同功能。</w:t>
            </w:r>
          </w:p>
        </w:tc>
      </w:tr>
    </w:tbl>
    <w:p w14:paraId="37A93585" w14:textId="6D743D13" w:rsidR="003555FF" w:rsidRDefault="003555FF" w:rsidP="003555FF">
      <w:pPr>
        <w:spacing w:line="440" w:lineRule="exact"/>
        <w:ind w:firstLineChars="200" w:firstLine="420"/>
        <w:rPr>
          <w:rFonts w:ascii="Times New Roman" w:hAnsi="Times New Roman"/>
        </w:rPr>
      </w:pPr>
      <w:r w:rsidRPr="003555FF"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和管理省</w:t>
      </w:r>
      <w:r w:rsidRPr="003555FF">
        <w:rPr>
          <w:rFonts w:ascii="Times New Roman" w:hAnsi="Times New Roman" w:hint="eastAsia"/>
        </w:rPr>
        <w:t>用户</w:t>
      </w:r>
      <w:r w:rsidR="00F21097">
        <w:rPr>
          <w:rFonts w:ascii="Times New Roman" w:hAnsi="Times New Roman" w:hint="eastAsia"/>
        </w:rPr>
        <w:t>，管理角色</w:t>
      </w:r>
      <w:r w:rsidR="004A5B87">
        <w:rPr>
          <w:rFonts w:ascii="Times New Roman" w:hAnsi="Times New Roman" w:hint="eastAsia"/>
        </w:rPr>
        <w:t>。</w:t>
      </w:r>
    </w:p>
    <w:p w14:paraId="3EC27663" w14:textId="77777777" w:rsidR="003555FF" w:rsidRPr="006D3A0E" w:rsidRDefault="003555FF" w:rsidP="00A62025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3ED06724" w14:textId="7C723CD9" w:rsidR="00A62025" w:rsidRPr="006D3A0E" w:rsidRDefault="00A62025" w:rsidP="00A62025">
      <w:pPr>
        <w:spacing w:line="30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-6 </w:t>
      </w:r>
      <w:r>
        <w:rPr>
          <w:rFonts w:ascii="Times New Roman" w:hAnsi="Times New Roman" w:hint="eastAsia"/>
          <w:color w:val="000000"/>
          <w:szCs w:val="21"/>
        </w:rPr>
        <w:t>通知信息表</w:t>
      </w:r>
    </w:p>
    <w:tbl>
      <w:tblPr>
        <w:tblStyle w:val="20"/>
        <w:tblW w:w="8298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779"/>
        <w:gridCol w:w="992"/>
        <w:gridCol w:w="2378"/>
      </w:tblGrid>
      <w:tr w:rsidR="00A62025" w:rsidRPr="00482316" w14:paraId="115C5E92" w14:textId="77777777" w:rsidTr="007A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C1193BD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字段名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95DAB54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字段含义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9827E0D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字段类型</w:t>
            </w:r>
          </w:p>
        </w:tc>
        <w:tc>
          <w:tcPr>
            <w:tcW w:w="77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E2A659A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字段长度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B88BD94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允许为</w:t>
            </w:r>
            <w:r w:rsidRPr="00482316">
              <w:rPr>
                <w:rFonts w:ascii="黑体" w:eastAsia="黑体" w:hAnsi="黑体" w:hint="eastAsia"/>
                <w:sz w:val="24"/>
              </w:rPr>
              <w:t>NULL</w:t>
            </w:r>
          </w:p>
        </w:tc>
        <w:tc>
          <w:tcPr>
            <w:tcW w:w="23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7DDC1AF" w14:textId="77777777" w:rsidR="00A62025" w:rsidRPr="00482316" w:rsidRDefault="00A62025" w:rsidP="00C70716">
            <w:pPr>
              <w:tabs>
                <w:tab w:val="left" w:pos="3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482316"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A62025" w14:paraId="3751477A" w14:textId="77777777" w:rsidTr="007A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1FA4D498" w14:textId="3C53FEDD" w:rsidR="00A62025" w:rsidRPr="00A62025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A62025">
              <w:rPr>
                <w:rFonts w:ascii="Times New Roman" w:hAnsi="Times New Roman"/>
                <w:u w:val="single"/>
              </w:rPr>
              <w:t>notificationTitle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117C7E9F" w14:textId="7AC1F3FE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通知标题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shd w:val="clear" w:color="auto" w:fill="auto"/>
          </w:tcPr>
          <w:p w14:paraId="70126476" w14:textId="19C56866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varchar</w:t>
            </w:r>
          </w:p>
        </w:tc>
        <w:tc>
          <w:tcPr>
            <w:tcW w:w="779" w:type="dxa"/>
            <w:tcBorders>
              <w:top w:val="single" w:sz="8" w:space="0" w:color="auto"/>
            </w:tcBorders>
            <w:shd w:val="clear" w:color="auto" w:fill="auto"/>
          </w:tcPr>
          <w:p w14:paraId="0CA506BF" w14:textId="2EADF93E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14:paraId="320074E0" w14:textId="70DEFE93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top w:val="single" w:sz="8" w:space="0" w:color="auto"/>
            </w:tcBorders>
            <w:shd w:val="clear" w:color="auto" w:fill="auto"/>
          </w:tcPr>
          <w:p w14:paraId="013DB4E4" w14:textId="406350B2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A62025" w14:paraId="2306A855" w14:textId="77777777" w:rsidTr="00BE450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442FD316" w14:textId="22B4832F" w:rsidR="00A62025" w:rsidRPr="00A62025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A62025">
              <w:rPr>
                <w:rFonts w:ascii="Times New Roman" w:hAnsi="Times New Roman"/>
                <w:u w:val="single"/>
              </w:rPr>
              <w:t>publishingAgencies</w:t>
            </w:r>
          </w:p>
        </w:tc>
        <w:tc>
          <w:tcPr>
            <w:tcW w:w="1383" w:type="dxa"/>
            <w:shd w:val="clear" w:color="auto" w:fill="auto"/>
          </w:tcPr>
          <w:p w14:paraId="79C1C808" w14:textId="5528AB1F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发布单位</w:t>
            </w:r>
          </w:p>
        </w:tc>
        <w:tc>
          <w:tcPr>
            <w:tcW w:w="1383" w:type="dxa"/>
            <w:shd w:val="clear" w:color="auto" w:fill="auto"/>
          </w:tcPr>
          <w:p w14:paraId="1A23E155" w14:textId="70C93246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varchar</w:t>
            </w:r>
          </w:p>
        </w:tc>
        <w:tc>
          <w:tcPr>
            <w:tcW w:w="779" w:type="dxa"/>
            <w:shd w:val="clear" w:color="auto" w:fill="auto"/>
          </w:tcPr>
          <w:p w14:paraId="6D882842" w14:textId="59574084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14:paraId="1B7D5687" w14:textId="35D93268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326D37E9" w14:textId="5E4FF2D8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A62025" w14:paraId="6DD25D26" w14:textId="77777777" w:rsidTr="00BE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</w:tcPr>
          <w:p w14:paraId="517491AE" w14:textId="61F6725F" w:rsidR="00A62025" w:rsidRPr="00A62025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u w:val="single"/>
              </w:rPr>
            </w:pPr>
            <w:r w:rsidRPr="00A62025">
              <w:rPr>
                <w:rFonts w:ascii="Times New Roman" w:hAnsi="Times New Roman"/>
                <w:u w:val="single"/>
              </w:rPr>
              <w:t>releaseTime</w:t>
            </w:r>
          </w:p>
        </w:tc>
        <w:tc>
          <w:tcPr>
            <w:tcW w:w="1383" w:type="dxa"/>
            <w:shd w:val="clear" w:color="auto" w:fill="auto"/>
          </w:tcPr>
          <w:p w14:paraId="0005A106" w14:textId="0856A7D8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发布时间</w:t>
            </w:r>
          </w:p>
        </w:tc>
        <w:tc>
          <w:tcPr>
            <w:tcW w:w="1383" w:type="dxa"/>
            <w:shd w:val="clear" w:color="auto" w:fill="auto"/>
          </w:tcPr>
          <w:p w14:paraId="72FF0A5D" w14:textId="7FD13726" w:rsidR="00A62025" w:rsidRPr="00482316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779" w:type="dxa"/>
            <w:shd w:val="clear" w:color="auto" w:fill="auto"/>
          </w:tcPr>
          <w:p w14:paraId="3D3D91EA" w14:textId="083F4F48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7E1396A5" w14:textId="686F93EC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shd w:val="clear" w:color="auto" w:fill="auto"/>
          </w:tcPr>
          <w:p w14:paraId="50873393" w14:textId="440A495B" w:rsidR="00A62025" w:rsidRDefault="00A62025" w:rsidP="00C70716">
            <w:pPr>
              <w:tabs>
                <w:tab w:val="left" w:pos="3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主键</w:t>
            </w:r>
          </w:p>
        </w:tc>
      </w:tr>
      <w:tr w:rsidR="00A62025" w14:paraId="031A69B0" w14:textId="77777777" w:rsidTr="007A554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3A4C7756" w14:textId="17C56B5E" w:rsidR="00A62025" w:rsidRPr="00A62025" w:rsidRDefault="00A62025" w:rsidP="00C70716">
            <w:pPr>
              <w:tabs>
                <w:tab w:val="left" w:pos="377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62025">
              <w:rPr>
                <w:rFonts w:ascii="Times New Roman" w:hAnsi="Times New Roman"/>
                <w:b w:val="0"/>
                <w:bCs w:val="0"/>
              </w:rPr>
              <w:t>notificationContent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228AF3E3" w14:textId="07874A6F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通知内容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shd w:val="clear" w:color="auto" w:fill="auto"/>
          </w:tcPr>
          <w:p w14:paraId="47BB168B" w14:textId="369983A5" w:rsidR="00A62025" w:rsidRPr="00482316" w:rsidRDefault="00D12488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varchar</w:t>
            </w:r>
          </w:p>
        </w:tc>
        <w:tc>
          <w:tcPr>
            <w:tcW w:w="779" w:type="dxa"/>
            <w:tcBorders>
              <w:bottom w:val="single" w:sz="8" w:space="0" w:color="auto"/>
            </w:tcBorders>
            <w:shd w:val="clear" w:color="auto" w:fill="auto"/>
          </w:tcPr>
          <w:p w14:paraId="6F5CAC7B" w14:textId="5EB7D290" w:rsidR="00A62025" w:rsidRDefault="00D12488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14:paraId="5151F0A8" w14:textId="1B8AC444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2378" w:type="dxa"/>
            <w:tcBorders>
              <w:bottom w:val="single" w:sz="8" w:space="0" w:color="auto"/>
            </w:tcBorders>
            <w:shd w:val="clear" w:color="auto" w:fill="auto"/>
          </w:tcPr>
          <w:p w14:paraId="4F8A2E2E" w14:textId="77777777" w:rsidR="00A62025" w:rsidRDefault="00A62025" w:rsidP="00C70716">
            <w:pPr>
              <w:tabs>
                <w:tab w:val="left" w:pos="3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4B8ECE68" w14:textId="7EC00AB8" w:rsidR="00A62025" w:rsidRPr="006D3A0E" w:rsidRDefault="003555FF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省用户</w:t>
      </w:r>
      <w:r w:rsidRPr="003555FF">
        <w:rPr>
          <w:rFonts w:ascii="Times New Roman" w:hAnsi="Times New Roman" w:hint="eastAsia"/>
        </w:rPr>
        <w:t>发布、删除通知信息</w:t>
      </w:r>
      <w:r>
        <w:rPr>
          <w:rFonts w:ascii="Times New Roman" w:hAnsi="Times New Roman" w:hint="eastAsia"/>
        </w:rPr>
        <w:t>。</w:t>
      </w:r>
    </w:p>
    <w:p w14:paraId="2E88E9DF" w14:textId="77777777" w:rsidR="00CC7F6F" w:rsidRDefault="00000000">
      <w:pPr>
        <w:pStyle w:val="2"/>
        <w:pageBreakBefore/>
        <w:numPr>
          <w:ilvl w:val="0"/>
          <w:numId w:val="8"/>
        </w:numPr>
        <w:ind w:left="108"/>
        <w:jc w:val="center"/>
        <w:rPr>
          <w:rFonts w:ascii="Times New Roman" w:eastAsia="宋体" w:hAnsi="Times New Roman"/>
          <w:sz w:val="44"/>
          <w:szCs w:val="36"/>
        </w:rPr>
      </w:pPr>
      <w:bookmarkStart w:id="24" w:name="_Toc29096"/>
      <w:r>
        <w:rPr>
          <w:rFonts w:ascii="Times New Roman" w:eastAsia="宋体" w:hAnsi="Times New Roman" w:hint="eastAsia"/>
          <w:sz w:val="44"/>
          <w:szCs w:val="36"/>
        </w:rPr>
        <w:lastRenderedPageBreak/>
        <w:t>软硬件及外部系统接口需求</w:t>
      </w:r>
      <w:bookmarkEnd w:id="24"/>
    </w:p>
    <w:p w14:paraId="5580CB6E" w14:textId="77777777" w:rsidR="00CC7F6F" w:rsidRDefault="00000000">
      <w:pPr>
        <w:pStyle w:val="3"/>
        <w:rPr>
          <w:rFonts w:ascii="Times New Roman" w:hAnsi="Times New Roman"/>
        </w:rPr>
      </w:pPr>
      <w:bookmarkStart w:id="25" w:name="_Toc24310"/>
      <w:r>
        <w:rPr>
          <w:rFonts w:ascii="Times New Roman" w:hAnsi="Times New Roman" w:hint="eastAsia"/>
        </w:rPr>
        <w:t>3.1</w:t>
      </w:r>
      <w:r>
        <w:rPr>
          <w:rFonts w:ascii="Times New Roman" w:hAnsi="Times New Roman" w:hint="eastAsia"/>
        </w:rPr>
        <w:t>用户界面</w:t>
      </w:r>
      <w:bookmarkEnd w:id="25"/>
      <w:commentRangeStart w:id="26"/>
      <w:commentRangeEnd w:id="26"/>
      <w:r>
        <w:rPr>
          <w:rFonts w:ascii="Times New Roman" w:hAnsi="Times New Roman"/>
        </w:rPr>
        <w:commentReference w:id="26"/>
      </w:r>
    </w:p>
    <w:p w14:paraId="7CAC2B6D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本设计将为用户提供美观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大方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直观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操作简单的用户界面。</w:t>
      </w:r>
    </w:p>
    <w:p w14:paraId="740AEA88" w14:textId="77777777" w:rsidR="00CC7F6F" w:rsidRDefault="00000000">
      <w:pPr>
        <w:pStyle w:val="3"/>
        <w:rPr>
          <w:rFonts w:ascii="Times New Roman" w:hAnsi="Times New Roman"/>
        </w:rPr>
      </w:pPr>
      <w:bookmarkStart w:id="27" w:name="_Toc25711"/>
      <w:r>
        <w:rPr>
          <w:rFonts w:ascii="Times New Roman" w:hAnsi="Times New Roman" w:hint="eastAsia"/>
        </w:rPr>
        <w:t>3.2</w:t>
      </w:r>
      <w:r>
        <w:rPr>
          <w:rFonts w:ascii="Times New Roman" w:hAnsi="Times New Roman" w:hint="eastAsia"/>
        </w:rPr>
        <w:t>硬件需求</w:t>
      </w:r>
      <w:bookmarkEnd w:id="27"/>
      <w:commentRangeStart w:id="28"/>
      <w:commentRangeEnd w:id="28"/>
      <w:r>
        <w:rPr>
          <w:rFonts w:ascii="Times New Roman" w:hAnsi="Times New Roman"/>
        </w:rPr>
        <w:commentReference w:id="28"/>
      </w:r>
    </w:p>
    <w:p w14:paraId="2B742FA1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2353F37B" w14:textId="77777777" w:rsidR="00CC7F6F" w:rsidRDefault="00000000">
      <w:pPr>
        <w:pStyle w:val="3"/>
        <w:rPr>
          <w:rFonts w:ascii="Times New Roman" w:hAnsi="Times New Roman"/>
        </w:rPr>
      </w:pPr>
      <w:bookmarkStart w:id="29" w:name="_Toc7624"/>
      <w:r>
        <w:rPr>
          <w:rFonts w:ascii="Times New Roman" w:hAnsi="Times New Roman" w:hint="eastAsia"/>
        </w:rPr>
        <w:t>3.3</w:t>
      </w:r>
      <w:r>
        <w:rPr>
          <w:rFonts w:ascii="Times New Roman" w:hAnsi="Times New Roman" w:hint="eastAsia"/>
        </w:rPr>
        <w:t>运行环境</w:t>
      </w:r>
      <w:bookmarkEnd w:id="29"/>
    </w:p>
    <w:p w14:paraId="66B06DCE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971538D" w14:textId="77777777" w:rsidR="00CC7F6F" w:rsidRDefault="00000000">
      <w:pPr>
        <w:pStyle w:val="3"/>
        <w:rPr>
          <w:rFonts w:ascii="Times New Roman" w:hAnsi="Times New Roman"/>
        </w:rPr>
      </w:pPr>
      <w:bookmarkStart w:id="30" w:name="_Toc16030"/>
      <w:r>
        <w:rPr>
          <w:rFonts w:ascii="Times New Roman" w:hAnsi="Times New Roman" w:hint="eastAsia"/>
        </w:rPr>
        <w:t>3.4</w:t>
      </w:r>
      <w:r>
        <w:rPr>
          <w:rFonts w:ascii="Times New Roman" w:hAnsi="Times New Roman" w:hint="eastAsia"/>
        </w:rPr>
        <w:t>接口需求</w:t>
      </w:r>
      <w:commentRangeStart w:id="31"/>
      <w:commentRangeEnd w:id="31"/>
      <w:r>
        <w:rPr>
          <w:rFonts w:ascii="Times New Roman" w:hAnsi="Times New Roman"/>
        </w:rPr>
        <w:commentReference w:id="31"/>
      </w:r>
      <w:bookmarkEnd w:id="30"/>
    </w:p>
    <w:p w14:paraId="0F0DBDFA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1D3DD10D" w14:textId="77777777" w:rsidR="00CC7F6F" w:rsidRDefault="00CC7F6F">
      <w:pPr>
        <w:spacing w:line="440" w:lineRule="exact"/>
        <w:ind w:firstLineChars="200" w:firstLine="420"/>
        <w:rPr>
          <w:rFonts w:ascii="Times New Roman" w:hAnsi="Times New Roman"/>
        </w:rPr>
      </w:pPr>
    </w:p>
    <w:p w14:paraId="6789A029" w14:textId="77777777" w:rsidR="00CC7F6F" w:rsidRDefault="00000000">
      <w:pPr>
        <w:pStyle w:val="2"/>
        <w:pageBreakBefore/>
        <w:numPr>
          <w:ilvl w:val="0"/>
          <w:numId w:val="8"/>
        </w:numPr>
        <w:ind w:left="108"/>
        <w:jc w:val="center"/>
        <w:rPr>
          <w:rFonts w:ascii="Times New Roman" w:eastAsia="宋体" w:hAnsi="Times New Roman"/>
          <w:sz w:val="44"/>
          <w:szCs w:val="36"/>
        </w:rPr>
      </w:pPr>
      <w:bookmarkStart w:id="32" w:name="_Toc14055"/>
      <w:r>
        <w:rPr>
          <w:rFonts w:ascii="Times New Roman" w:eastAsia="宋体" w:hAnsi="Times New Roman" w:hint="eastAsia"/>
          <w:sz w:val="44"/>
          <w:szCs w:val="36"/>
        </w:rPr>
        <w:lastRenderedPageBreak/>
        <w:t>可靠性与可用性需求</w:t>
      </w:r>
      <w:bookmarkEnd w:id="32"/>
    </w:p>
    <w:p w14:paraId="25D226D4" w14:textId="77777777" w:rsidR="00CC7F6F" w:rsidRDefault="00000000">
      <w:pPr>
        <w:pStyle w:val="3"/>
        <w:rPr>
          <w:rFonts w:ascii="Times New Roman" w:hAnsi="Times New Roman"/>
        </w:rPr>
      </w:pPr>
      <w:bookmarkStart w:id="33" w:name="_Toc14682"/>
      <w:r>
        <w:rPr>
          <w:rFonts w:ascii="Times New Roman" w:hAnsi="Times New Roman" w:hint="eastAsia"/>
        </w:rPr>
        <w:t>4.1</w:t>
      </w:r>
      <w:r>
        <w:rPr>
          <w:rFonts w:ascii="Times New Roman" w:hAnsi="Times New Roman" w:hint="eastAsia"/>
        </w:rPr>
        <w:t>性能需求</w:t>
      </w:r>
      <w:bookmarkEnd w:id="33"/>
      <w:commentRangeStart w:id="34"/>
      <w:commentRangeEnd w:id="34"/>
      <w:r>
        <w:rPr>
          <w:rFonts w:ascii="Times New Roman" w:hAnsi="Times New Roman"/>
        </w:rPr>
        <w:commentReference w:id="34"/>
      </w:r>
    </w:p>
    <w:p w14:paraId="487826AD" w14:textId="77777777" w:rsidR="00CC7F6F" w:rsidRDefault="00000000">
      <w:pPr>
        <w:pStyle w:val="4"/>
        <w:rPr>
          <w:rFonts w:ascii="Times New Roman" w:eastAsia="宋体" w:hAnsi="Times New Roman"/>
        </w:rPr>
      </w:pPr>
      <w:commentRangeStart w:id="35"/>
      <w:r>
        <w:rPr>
          <w:rFonts w:ascii="Times New Roman" w:eastAsia="宋体" w:hAnsi="Times New Roman" w:hint="eastAsia"/>
        </w:rPr>
        <w:t xml:space="preserve">4.1.1 </w:t>
      </w:r>
      <w:r>
        <w:rPr>
          <w:rFonts w:ascii="Times New Roman" w:eastAsia="宋体" w:hAnsi="Times New Roman" w:hint="eastAsia"/>
        </w:rPr>
        <w:t>处理能力</w:t>
      </w:r>
      <w:commentRangeEnd w:id="35"/>
      <w:r>
        <w:rPr>
          <w:rFonts w:ascii="Times New Roman" w:eastAsia="宋体" w:hAnsi="Times New Roman"/>
        </w:rPr>
        <w:commentReference w:id="35"/>
      </w:r>
    </w:p>
    <w:p w14:paraId="2C97E609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5A60B2F2" w14:textId="77777777" w:rsidR="00CC7F6F" w:rsidRDefault="00000000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4.1.2 </w:t>
      </w:r>
      <w:r>
        <w:rPr>
          <w:rFonts w:ascii="Times New Roman" w:eastAsia="宋体" w:hAnsi="Times New Roman" w:hint="eastAsia"/>
        </w:rPr>
        <w:t>响应时间</w:t>
      </w:r>
    </w:p>
    <w:p w14:paraId="4ABDD949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7045AA85" w14:textId="77777777" w:rsidR="00CC7F6F" w:rsidRDefault="00000000">
      <w:pPr>
        <w:pStyle w:val="3"/>
        <w:rPr>
          <w:rFonts w:ascii="Times New Roman" w:hAnsi="Times New Roman"/>
        </w:rPr>
      </w:pPr>
      <w:bookmarkStart w:id="36" w:name="_Toc15622"/>
      <w:r>
        <w:rPr>
          <w:rFonts w:ascii="Times New Roman" w:hAnsi="Times New Roman" w:hint="eastAsia"/>
        </w:rPr>
        <w:t>4.2</w:t>
      </w:r>
      <w:r>
        <w:rPr>
          <w:rFonts w:ascii="Times New Roman" w:hAnsi="Times New Roman" w:hint="eastAsia"/>
        </w:rPr>
        <w:t>安全性需求</w:t>
      </w:r>
      <w:bookmarkEnd w:id="36"/>
      <w:commentRangeStart w:id="37"/>
      <w:commentRangeEnd w:id="37"/>
      <w:r>
        <w:rPr>
          <w:rFonts w:ascii="Times New Roman" w:hAnsi="Times New Roman"/>
        </w:rPr>
        <w:commentReference w:id="37"/>
      </w:r>
    </w:p>
    <w:p w14:paraId="43C539E4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004AC67C" w14:textId="77777777" w:rsidR="00CC7F6F" w:rsidRDefault="00000000">
      <w:pPr>
        <w:pStyle w:val="3"/>
        <w:rPr>
          <w:rFonts w:ascii="Times New Roman" w:hAnsi="Times New Roman"/>
        </w:rPr>
      </w:pPr>
      <w:bookmarkStart w:id="38" w:name="_Toc27174"/>
      <w:r>
        <w:rPr>
          <w:rFonts w:ascii="Times New Roman" w:hAnsi="Times New Roman" w:hint="eastAsia"/>
        </w:rPr>
        <w:t>4.3</w:t>
      </w:r>
      <w:r>
        <w:rPr>
          <w:rFonts w:ascii="Times New Roman" w:hAnsi="Times New Roman" w:hint="eastAsia"/>
        </w:rPr>
        <w:t>出错处理</w:t>
      </w:r>
      <w:bookmarkEnd w:id="38"/>
      <w:commentRangeStart w:id="39"/>
      <w:commentRangeEnd w:id="39"/>
      <w:r>
        <w:rPr>
          <w:rFonts w:ascii="Times New Roman" w:hAnsi="Times New Roman"/>
        </w:rPr>
        <w:commentReference w:id="39"/>
      </w:r>
    </w:p>
    <w:p w14:paraId="42314E71" w14:textId="77777777" w:rsidR="00CC7F6F" w:rsidRDefault="00000000">
      <w:pPr>
        <w:spacing w:line="4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正文例文。</w:t>
      </w:r>
    </w:p>
    <w:p w14:paraId="789B14FF" w14:textId="77777777" w:rsidR="00CC7F6F" w:rsidRDefault="00000000">
      <w:pPr>
        <w:pStyle w:val="2"/>
        <w:pageBreakBefore/>
        <w:numPr>
          <w:ilvl w:val="0"/>
          <w:numId w:val="8"/>
        </w:numPr>
        <w:ind w:left="108"/>
        <w:jc w:val="center"/>
        <w:rPr>
          <w:rFonts w:ascii="Times New Roman" w:eastAsia="宋体" w:hAnsi="Times New Roman"/>
          <w:sz w:val="44"/>
          <w:szCs w:val="36"/>
        </w:rPr>
      </w:pPr>
      <w:bookmarkStart w:id="40" w:name="_Toc28367"/>
      <w:commentRangeStart w:id="41"/>
      <w:r>
        <w:rPr>
          <w:rFonts w:ascii="Times New Roman" w:eastAsia="宋体" w:hAnsi="Times New Roman" w:hint="eastAsia"/>
          <w:sz w:val="44"/>
          <w:szCs w:val="36"/>
        </w:rPr>
        <w:lastRenderedPageBreak/>
        <w:t>附录</w:t>
      </w:r>
      <w:bookmarkEnd w:id="40"/>
      <w:commentRangeEnd w:id="41"/>
      <w:r>
        <w:rPr>
          <w:rFonts w:ascii="Times New Roman" w:eastAsia="宋体" w:hAnsi="Times New Roman" w:hint="eastAsia"/>
          <w:sz w:val="44"/>
          <w:szCs w:val="36"/>
        </w:rPr>
        <w:commentReference w:id="41"/>
      </w:r>
    </w:p>
    <w:p w14:paraId="313B8879" w14:textId="77777777" w:rsidR="00CC7F6F" w:rsidRDefault="00CC7F6F">
      <w:pPr>
        <w:rPr>
          <w:rFonts w:ascii="Times New Roman" w:hAnsi="Times New Roman"/>
        </w:rPr>
      </w:pPr>
    </w:p>
    <w:sectPr w:rsidR="00CC7F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SJ" w:date="2023-02-16T19:36:00Z" w:initials="">
    <w:p w14:paraId="15874C79" w14:textId="77777777" w:rsidR="00CC7F6F" w:rsidRDefault="00000000">
      <w:pPr>
        <w:pStyle w:val="a3"/>
      </w:pPr>
      <w:r>
        <w:rPr>
          <w:rFonts w:hint="eastAsia"/>
          <w:b/>
          <w:bCs/>
        </w:rPr>
        <w:t>一级标题格式</w:t>
      </w:r>
      <w:r>
        <w:rPr>
          <w:rFonts w:hint="eastAsia"/>
        </w:rPr>
        <w:t>：</w:t>
      </w:r>
    </w:p>
    <w:p w14:paraId="3FBB572D" w14:textId="77777777" w:rsidR="00CC7F6F" w:rsidRDefault="00000000">
      <w:pPr>
        <w:pStyle w:val="a3"/>
      </w:pPr>
      <w:r>
        <w:rPr>
          <w:rFonts w:hint="eastAsia"/>
        </w:rPr>
        <w:t>宋体，二号，单倍行距；居中，加粗。</w:t>
      </w:r>
    </w:p>
  </w:comment>
  <w:comment w:id="4" w:author="LSJ" w:date="2023-02-08T21:48:00Z" w:initials="">
    <w:p w14:paraId="43053364" w14:textId="77777777" w:rsidR="00CC7F6F" w:rsidRDefault="00000000">
      <w:pPr>
        <w:pStyle w:val="a3"/>
      </w:pPr>
      <w:r>
        <w:rPr>
          <w:rFonts w:hint="eastAsia"/>
        </w:rPr>
        <w:t>项目背景中，需要阐明以下内容：</w:t>
      </w:r>
    </w:p>
    <w:p w14:paraId="47206E75" w14:textId="77777777" w:rsidR="00CC7F6F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项目的委托单位、开发单位和主管部门</w:t>
      </w:r>
    </w:p>
    <w:p w14:paraId="5E522E5F" w14:textId="77777777" w:rsidR="00CC7F6F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软件系统与相关系统之间的关系，表明此软件的开发意义</w:t>
      </w:r>
    </w:p>
    <w:p w14:paraId="15E33116" w14:textId="77777777" w:rsidR="00CC7F6F" w:rsidRDefault="00CC7F6F">
      <w:pPr>
        <w:pStyle w:val="a3"/>
      </w:pPr>
    </w:p>
    <w:p w14:paraId="1DBF015D" w14:textId="77777777" w:rsidR="00CC7F6F" w:rsidRDefault="00000000">
      <w:pPr>
        <w:pStyle w:val="a3"/>
      </w:pPr>
      <w:r>
        <w:rPr>
          <w:rFonts w:hint="eastAsia"/>
        </w:rPr>
        <w:t>视情况进行拓展：</w:t>
      </w:r>
    </w:p>
    <w:p w14:paraId="40AA66DC" w14:textId="77777777" w:rsidR="00CC7F6F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市场情况分析</w:t>
      </w:r>
    </w:p>
  </w:comment>
  <w:comment w:id="3" w:author="LSJ" w:date="2023-02-16T19:37:00Z" w:initials="">
    <w:p w14:paraId="7C0231C4" w14:textId="77777777" w:rsidR="00CC7F6F" w:rsidRDefault="00000000">
      <w:pPr>
        <w:pStyle w:val="a3"/>
      </w:pPr>
      <w:r>
        <w:rPr>
          <w:rFonts w:hint="eastAsia"/>
          <w:b/>
          <w:bCs/>
        </w:rPr>
        <w:t>二级标题格式</w:t>
      </w:r>
      <w:r>
        <w:rPr>
          <w:rFonts w:hint="eastAsia"/>
        </w:rPr>
        <w:t>：</w:t>
      </w:r>
    </w:p>
    <w:p w14:paraId="313A11EA" w14:textId="77777777" w:rsidR="00CC7F6F" w:rsidRDefault="00000000">
      <w:pPr>
        <w:pStyle w:val="a3"/>
      </w:pPr>
      <w:r>
        <w:rPr>
          <w:rFonts w:hint="eastAsia"/>
        </w:rPr>
        <w:t>宋体，三号，段前</w:t>
      </w:r>
      <w:r>
        <w:rPr>
          <w:rFonts w:hint="eastAsia"/>
        </w:rPr>
        <w:t>/</w:t>
      </w:r>
      <w:r>
        <w:rPr>
          <w:rFonts w:hint="eastAsia"/>
        </w:rPr>
        <w:t>段后</w:t>
      </w:r>
      <w:r>
        <w:rPr>
          <w:rFonts w:hint="eastAsia"/>
        </w:rPr>
        <w:t>13</w:t>
      </w:r>
      <w:r>
        <w:rPr>
          <w:rFonts w:hint="eastAsia"/>
        </w:rPr>
        <w:t>磅，</w:t>
      </w:r>
      <w:r>
        <w:rPr>
          <w:rFonts w:hint="eastAsia"/>
        </w:rPr>
        <w:t>1.72</w:t>
      </w:r>
      <w:r>
        <w:rPr>
          <w:rFonts w:hint="eastAsia"/>
        </w:rPr>
        <w:t>倍行距；加粗。</w:t>
      </w:r>
    </w:p>
  </w:comment>
  <w:comment w:id="5" w:author="LSJ" w:date="2023-02-16T19:32:00Z" w:initials="">
    <w:p w14:paraId="373923FE" w14:textId="77777777" w:rsidR="00CC7F6F" w:rsidRDefault="00000000">
      <w:pPr>
        <w:pStyle w:val="a3"/>
      </w:pPr>
      <w:r>
        <w:rPr>
          <w:rFonts w:hint="eastAsia"/>
          <w:b/>
          <w:bCs/>
        </w:rPr>
        <w:t>正文文本格式</w:t>
      </w:r>
      <w:r>
        <w:rPr>
          <w:rFonts w:hint="eastAsia"/>
        </w:rPr>
        <w:t>：</w:t>
      </w:r>
    </w:p>
    <w:p w14:paraId="736A5790" w14:textId="77777777" w:rsidR="00CC7F6F" w:rsidRDefault="00000000">
      <w:pPr>
        <w:pStyle w:val="a3"/>
      </w:pPr>
      <w:r>
        <w:rPr>
          <w:rFonts w:hint="eastAsia"/>
        </w:rPr>
        <w:t>宋体，五号、前后缩进</w:t>
      </w:r>
      <w:r>
        <w:rPr>
          <w:rFonts w:hint="eastAsia"/>
        </w:rPr>
        <w:t>0</w:t>
      </w:r>
      <w:r>
        <w:rPr>
          <w:rFonts w:hint="eastAsia"/>
        </w:rPr>
        <w:t>行、固定行距</w:t>
      </w:r>
      <w:r>
        <w:rPr>
          <w:rFonts w:hint="eastAsia"/>
        </w:rPr>
        <w:t>22</w:t>
      </w:r>
      <w:r>
        <w:rPr>
          <w:rFonts w:hint="eastAsia"/>
        </w:rPr>
        <w:t>磅；首行缩进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7" w:author="LSJ" w:date="2023-02-09T19:54:00Z" w:initials="">
    <w:p w14:paraId="32094871" w14:textId="77777777" w:rsidR="00CC7F6F" w:rsidRDefault="00000000">
      <w:pPr>
        <w:pStyle w:val="a3"/>
      </w:pPr>
      <w:r>
        <w:rPr>
          <w:rFonts w:hint="eastAsia"/>
        </w:rPr>
        <w:t>需求概述是需求分析的概略版本，为了介绍后文的系统结构做先导。</w:t>
      </w:r>
    </w:p>
    <w:p w14:paraId="484E53E7" w14:textId="77777777" w:rsidR="00CC7F6F" w:rsidRDefault="00CC7F6F">
      <w:pPr>
        <w:pStyle w:val="a3"/>
      </w:pPr>
    </w:p>
    <w:p w14:paraId="17563B43" w14:textId="77777777" w:rsidR="00CC7F6F" w:rsidRDefault="00000000">
      <w:pPr>
        <w:pStyle w:val="a3"/>
      </w:pPr>
      <w:r>
        <w:rPr>
          <w:rFonts w:hint="eastAsia"/>
        </w:rPr>
        <w:t>需求概述中，需要阐明以下内容：</w:t>
      </w:r>
    </w:p>
    <w:p w14:paraId="1C5D33FB" w14:textId="77777777" w:rsidR="00CC7F6F" w:rsidRDefault="00000000">
      <w:pPr>
        <w:pStyle w:val="a3"/>
        <w:numPr>
          <w:ilvl w:val="0"/>
          <w:numId w:val="3"/>
        </w:numPr>
      </w:pPr>
      <w:r>
        <w:rPr>
          <w:rFonts w:hint="eastAsia"/>
        </w:rPr>
        <w:t>各系统结构单元的设计原因</w:t>
      </w:r>
    </w:p>
    <w:p w14:paraId="0BEB7574" w14:textId="77777777" w:rsidR="00CC7F6F" w:rsidRDefault="00000000">
      <w:pPr>
        <w:pStyle w:val="a3"/>
        <w:numPr>
          <w:ilvl w:val="0"/>
          <w:numId w:val="3"/>
        </w:numPr>
      </w:pPr>
      <w:r>
        <w:rPr>
          <w:rFonts w:hint="eastAsia"/>
        </w:rPr>
        <w:t>基本功能的设计原因</w:t>
      </w:r>
    </w:p>
  </w:comment>
  <w:comment w:id="9" w:author="LSJ" w:date="2023-02-09T20:01:00Z" w:initials="">
    <w:p w14:paraId="175719FC" w14:textId="77777777" w:rsidR="00CC7F6F" w:rsidRDefault="00000000">
      <w:pPr>
        <w:pStyle w:val="a3"/>
      </w:pPr>
      <w:r>
        <w:rPr>
          <w:rFonts w:hint="eastAsia"/>
        </w:rPr>
        <w:t>系统结构简要展示了所设计模块的功能。</w:t>
      </w:r>
    </w:p>
    <w:p w14:paraId="373B14D0" w14:textId="77777777" w:rsidR="00CC7F6F" w:rsidRDefault="00CC7F6F">
      <w:pPr>
        <w:pStyle w:val="a3"/>
      </w:pPr>
    </w:p>
    <w:p w14:paraId="6ADF4D23" w14:textId="77777777" w:rsidR="00CC7F6F" w:rsidRDefault="00000000">
      <w:pPr>
        <w:pStyle w:val="a3"/>
      </w:pPr>
      <w:r>
        <w:rPr>
          <w:rFonts w:hint="eastAsia"/>
        </w:rPr>
        <w:t>在系统结构中，需要绘制一层功能图。</w:t>
      </w:r>
    </w:p>
  </w:comment>
  <w:comment w:id="12" w:author="LSJ" w:date="2023-02-09T20:04:00Z" w:initials="">
    <w:p w14:paraId="1BA22E7C" w14:textId="77777777" w:rsidR="00CC7F6F" w:rsidRDefault="00000000">
      <w:pPr>
        <w:pStyle w:val="a3"/>
      </w:pPr>
      <w:r>
        <w:rPr>
          <w:rFonts w:hint="eastAsia"/>
        </w:rPr>
        <w:t>功能总览列举了系统中的所有基本功能和它们的详细描述，并指明了可使用此功能的系统中的角色。</w:t>
      </w:r>
    </w:p>
    <w:p w14:paraId="0CDF40E8" w14:textId="77777777" w:rsidR="00CC7F6F" w:rsidRDefault="00CC7F6F">
      <w:pPr>
        <w:pStyle w:val="a3"/>
      </w:pPr>
    </w:p>
    <w:p w14:paraId="43EE2FD0" w14:textId="77777777" w:rsidR="00CC7F6F" w:rsidRDefault="00000000">
      <w:pPr>
        <w:pStyle w:val="a3"/>
      </w:pPr>
      <w:r>
        <w:rPr>
          <w:rFonts w:hint="eastAsia"/>
        </w:rPr>
        <w:t>功能总览中，需要阐明以下内容：</w:t>
      </w:r>
    </w:p>
    <w:p w14:paraId="71291C75" w14:textId="77777777" w:rsidR="00CC7F6F" w:rsidRDefault="00000000">
      <w:pPr>
        <w:pStyle w:val="a3"/>
        <w:numPr>
          <w:ilvl w:val="0"/>
          <w:numId w:val="4"/>
        </w:numPr>
      </w:pPr>
      <w:r>
        <w:rPr>
          <w:rFonts w:hint="eastAsia"/>
        </w:rPr>
        <w:t>系统的基本功能、描述和适用用户群体（见例表）</w:t>
      </w:r>
    </w:p>
    <w:p w14:paraId="6A1E4164" w14:textId="77777777" w:rsidR="00CC7F6F" w:rsidRDefault="00CC7F6F">
      <w:pPr>
        <w:pStyle w:val="a3"/>
      </w:pPr>
    </w:p>
    <w:p w14:paraId="065A565A" w14:textId="77777777" w:rsidR="00CC7F6F" w:rsidRDefault="00000000">
      <w:pPr>
        <w:pStyle w:val="a3"/>
      </w:pPr>
      <w:r>
        <w:rPr>
          <w:rFonts w:hint="eastAsia"/>
        </w:rPr>
        <w:t>视情况进行拓展：</w:t>
      </w:r>
    </w:p>
    <w:p w14:paraId="7B6A606E" w14:textId="77777777" w:rsidR="00CC7F6F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各功能或模块的详细描述</w:t>
      </w:r>
    </w:p>
  </w:comment>
  <w:comment w:id="14" w:author="LSJ" w:date="2023-02-09T20:39:00Z" w:initials="">
    <w:p w14:paraId="7A043882" w14:textId="77777777" w:rsidR="00CC7F6F" w:rsidRDefault="00000000">
      <w:pPr>
        <w:pStyle w:val="a3"/>
      </w:pPr>
      <w:r>
        <w:rPr>
          <w:rFonts w:hint="eastAsia"/>
        </w:rPr>
        <w:t>用户类和特征是对系统中存在的用户群体的分析。</w:t>
      </w:r>
    </w:p>
    <w:p w14:paraId="1D83224B" w14:textId="77777777" w:rsidR="00CC7F6F" w:rsidRDefault="00CC7F6F">
      <w:pPr>
        <w:pStyle w:val="a3"/>
      </w:pPr>
    </w:p>
    <w:p w14:paraId="080C6066" w14:textId="77777777" w:rsidR="00CC7F6F" w:rsidRDefault="00000000">
      <w:pPr>
        <w:pStyle w:val="a3"/>
      </w:pPr>
      <w:r>
        <w:rPr>
          <w:rFonts w:hint="eastAsia"/>
        </w:rPr>
        <w:t>在用户类和特征中，需要阐明以下内容：</w:t>
      </w:r>
    </w:p>
    <w:p w14:paraId="191B565B" w14:textId="77777777" w:rsidR="00CC7F6F" w:rsidRDefault="00000000">
      <w:pPr>
        <w:pStyle w:val="a3"/>
        <w:numPr>
          <w:ilvl w:val="0"/>
          <w:numId w:val="6"/>
        </w:numPr>
      </w:pPr>
      <w:r>
        <w:rPr>
          <w:rFonts w:hint="eastAsia"/>
        </w:rPr>
        <w:t>在系统中存在的用户群体</w:t>
      </w:r>
    </w:p>
    <w:p w14:paraId="59500F80" w14:textId="77777777" w:rsidR="00CC7F6F" w:rsidRDefault="00000000">
      <w:pPr>
        <w:pStyle w:val="a3"/>
        <w:numPr>
          <w:ilvl w:val="0"/>
          <w:numId w:val="6"/>
        </w:numPr>
      </w:pPr>
      <w:r>
        <w:rPr>
          <w:rFonts w:hint="eastAsia"/>
        </w:rPr>
        <w:t>各用户群体的在系统中的职能</w:t>
      </w:r>
    </w:p>
  </w:comment>
  <w:comment w:id="16" w:author="LSJ" w:date="2023-02-16T18:24:00Z" w:initials="">
    <w:p w14:paraId="4DA87A12" w14:textId="77777777" w:rsidR="00CC7F6F" w:rsidRDefault="00000000">
      <w:pPr>
        <w:pStyle w:val="a3"/>
      </w:pPr>
      <w:r>
        <w:rPr>
          <w:rFonts w:hint="eastAsia"/>
        </w:rPr>
        <w:t>根据业务的实际处理步骤和过程，绘制业务流程图。具体来说，是要分析软件系统中的每一个处理步骤，然后分清楚步骤的先后和关联，绘制业务流程图。</w:t>
      </w:r>
    </w:p>
    <w:p w14:paraId="358D6003" w14:textId="77777777" w:rsidR="00CC7F6F" w:rsidRDefault="00CC7F6F">
      <w:pPr>
        <w:pStyle w:val="a3"/>
      </w:pPr>
    </w:p>
    <w:p w14:paraId="1265334C" w14:textId="77777777" w:rsidR="00CC7F6F" w:rsidRDefault="00000000">
      <w:pPr>
        <w:pStyle w:val="a3"/>
      </w:pPr>
      <w:r>
        <w:rPr>
          <w:rFonts w:hint="eastAsia"/>
        </w:rPr>
        <w:t>更偏向功能性的程序，可以直接在这里给出程序流程图。</w:t>
      </w:r>
    </w:p>
    <w:p w14:paraId="0C8131C9" w14:textId="77777777" w:rsidR="00CC7F6F" w:rsidRDefault="00CC7F6F">
      <w:pPr>
        <w:pStyle w:val="a3"/>
      </w:pPr>
    </w:p>
    <w:p w14:paraId="289A44E1" w14:textId="77777777" w:rsidR="00CC7F6F" w:rsidRDefault="00000000">
      <w:pPr>
        <w:pStyle w:val="a3"/>
      </w:pPr>
      <w:r>
        <w:rPr>
          <w:rFonts w:hint="eastAsia"/>
        </w:rPr>
        <w:t>任何图例均需要在此文档外部给出原图。</w:t>
      </w:r>
    </w:p>
  </w:comment>
  <w:comment w:id="17" w:author="LSJ" w:date="2023-02-16T19:40:00Z" w:initials="">
    <w:p w14:paraId="1A4C638D" w14:textId="77777777" w:rsidR="00CC7F6F" w:rsidRDefault="00000000">
      <w:pPr>
        <w:pStyle w:val="a3"/>
        <w:rPr>
          <w:b/>
          <w:bCs/>
        </w:rPr>
      </w:pPr>
      <w:r>
        <w:rPr>
          <w:rFonts w:hint="eastAsia"/>
          <w:b/>
          <w:bCs/>
        </w:rPr>
        <w:t>插入图格式：</w:t>
      </w:r>
    </w:p>
    <w:p w14:paraId="231E317A" w14:textId="77777777" w:rsidR="00CC7F6F" w:rsidRDefault="00000000">
      <w:pPr>
        <w:pStyle w:val="a3"/>
      </w:pPr>
      <w:r>
        <w:rPr>
          <w:rFonts w:hint="eastAsia"/>
        </w:rPr>
        <w:t>图居中，图注在正下。宋体、五号、居中，</w:t>
      </w:r>
      <w:r>
        <w:rPr>
          <w:rFonts w:hint="eastAsia"/>
        </w:rPr>
        <w:t>1.25</w:t>
      </w:r>
      <w:r>
        <w:rPr>
          <w:rFonts w:hint="eastAsia"/>
        </w:rPr>
        <w:t>倍行距，间距段前段后均为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  <w:u w:val="single"/>
        </w:rPr>
        <w:t>与上下文之间各空一行。</w:t>
      </w:r>
    </w:p>
  </w:comment>
  <w:comment w:id="19" w:author="LSJ" w:date="2023-02-16T18:44:00Z" w:initials="">
    <w:p w14:paraId="2B1C2C5A" w14:textId="77777777" w:rsidR="00CC7F6F" w:rsidRDefault="00000000">
      <w:pPr>
        <w:pStyle w:val="a3"/>
      </w:pPr>
      <w:r>
        <w:rPr>
          <w:rFonts w:hint="eastAsia"/>
        </w:rPr>
        <w:t>根据数据在软件系统中的活动情况，绘制数据流图。</w:t>
      </w:r>
    </w:p>
  </w:comment>
  <w:comment w:id="21" w:author="LSJ" w:date="2023-02-16T00:39:00Z" w:initials="">
    <w:p w14:paraId="671A00A3" w14:textId="77777777" w:rsidR="00CC7F6F" w:rsidRDefault="00000000">
      <w:pPr>
        <w:pStyle w:val="a3"/>
      </w:pPr>
      <w:r>
        <w:rPr>
          <w:rFonts w:hint="eastAsia"/>
        </w:rPr>
        <w:t>此部分由设计文档完成，此处复制设计文档相关部分。</w:t>
      </w:r>
    </w:p>
  </w:comment>
  <w:comment w:id="23" w:author="LSJ" w:date="2023-02-16T00:39:00Z" w:initials="">
    <w:p w14:paraId="42092943" w14:textId="77777777" w:rsidR="00CC7F6F" w:rsidRDefault="00000000">
      <w:pPr>
        <w:pStyle w:val="a3"/>
      </w:pPr>
      <w:r>
        <w:rPr>
          <w:rFonts w:hint="eastAsia"/>
        </w:rPr>
        <w:t>此部分由设计文档完成，此处复制设计文档相关部分。</w:t>
      </w:r>
    </w:p>
  </w:comment>
  <w:comment w:id="26" w:author="LSJ" w:date="2023-02-09T20:19:00Z" w:initials="">
    <w:p w14:paraId="2A0F5A21" w14:textId="77777777" w:rsidR="00CC7F6F" w:rsidRDefault="00000000">
      <w:pPr>
        <w:pStyle w:val="a3"/>
      </w:pPr>
      <w:r>
        <w:rPr>
          <w:rFonts w:hint="eastAsia"/>
        </w:rPr>
        <w:t>用户界面属于软件需求，在本小节中，需要指出需求或功能模块所决定的用户界面组件。</w:t>
      </w:r>
    </w:p>
    <w:p w14:paraId="273E7355" w14:textId="77777777" w:rsidR="00CC7F6F" w:rsidRDefault="00CC7F6F">
      <w:pPr>
        <w:pStyle w:val="a3"/>
      </w:pPr>
    </w:p>
    <w:p w14:paraId="111B6B85" w14:textId="77777777" w:rsidR="00CC7F6F" w:rsidRDefault="00000000">
      <w:pPr>
        <w:pStyle w:val="a3"/>
      </w:pPr>
      <w:r>
        <w:rPr>
          <w:rFonts w:hint="eastAsia"/>
        </w:rPr>
        <w:t>一般来说，若无特别需求，软件需求部分只由用户界面完成。在复杂的软件系统中，有可能会涉及到软件的更多部分描述。如配套数据库、区块链设计等等。</w:t>
      </w:r>
    </w:p>
    <w:p w14:paraId="215A51CA" w14:textId="77777777" w:rsidR="00CC7F6F" w:rsidRDefault="00CC7F6F">
      <w:pPr>
        <w:pStyle w:val="a3"/>
      </w:pPr>
    </w:p>
    <w:p w14:paraId="55784C01" w14:textId="77777777" w:rsidR="00CC7F6F" w:rsidRDefault="00000000">
      <w:pPr>
        <w:pStyle w:val="a3"/>
      </w:pPr>
      <w:r>
        <w:rPr>
          <w:rFonts w:hint="eastAsia"/>
        </w:rPr>
        <w:t>在用户界面中，需要阐明以下内容：</w:t>
      </w:r>
    </w:p>
    <w:p w14:paraId="5E165C7F" w14:textId="77777777" w:rsidR="00CC7F6F" w:rsidRDefault="00000000">
      <w:pPr>
        <w:pStyle w:val="a3"/>
        <w:numPr>
          <w:ilvl w:val="0"/>
          <w:numId w:val="7"/>
        </w:numPr>
      </w:pPr>
      <w:r>
        <w:rPr>
          <w:rFonts w:hint="eastAsia"/>
        </w:rPr>
        <w:t>用户界面预览图或设计框图</w:t>
      </w:r>
    </w:p>
  </w:comment>
  <w:comment w:id="28" w:author="LSJ" w:date="2023-02-16T00:41:00Z" w:initials="">
    <w:p w14:paraId="1245527B" w14:textId="77777777" w:rsidR="00CC7F6F" w:rsidRDefault="00000000">
      <w:pPr>
        <w:pStyle w:val="a3"/>
      </w:pPr>
      <w:r>
        <w:rPr>
          <w:rFonts w:hint="eastAsia"/>
        </w:rPr>
        <w:t>硬件需求需要指出软件系统所配套的硬件设备。</w:t>
      </w:r>
    </w:p>
  </w:comment>
  <w:comment w:id="31" w:author="LSJ" w:date="2023-02-16T18:29:00Z" w:initials="">
    <w:p w14:paraId="4E2722A9" w14:textId="77777777" w:rsidR="00CC7F6F" w:rsidRDefault="00000000">
      <w:pPr>
        <w:pStyle w:val="a3"/>
      </w:pPr>
      <w:r>
        <w:rPr>
          <w:rFonts w:hint="eastAsia"/>
        </w:rPr>
        <w:t>接口需求定义了需要与外部系统对接的相关内容。</w:t>
      </w:r>
    </w:p>
    <w:p w14:paraId="1F8911E0" w14:textId="77777777" w:rsidR="00CC7F6F" w:rsidRDefault="00CC7F6F">
      <w:pPr>
        <w:pStyle w:val="a3"/>
      </w:pPr>
    </w:p>
    <w:p w14:paraId="786629C3" w14:textId="77777777" w:rsidR="00CC7F6F" w:rsidRDefault="00000000">
      <w:pPr>
        <w:pStyle w:val="a3"/>
      </w:pPr>
      <w:r>
        <w:rPr>
          <w:rFonts w:hint="eastAsia"/>
        </w:rPr>
        <w:t>最简单的接口需求需要给出某一接口的入参和出参，如果有必要，以表格形式给出某个接口的具体参数。</w:t>
      </w:r>
    </w:p>
  </w:comment>
  <w:comment w:id="34" w:author="LSJ" w:date="2023-02-16T18:10:00Z" w:initials="">
    <w:p w14:paraId="1E756FBB" w14:textId="77777777" w:rsidR="00CC7F6F" w:rsidRDefault="00000000">
      <w:pPr>
        <w:pStyle w:val="a3"/>
      </w:pPr>
      <w:r>
        <w:rPr>
          <w:rFonts w:hint="eastAsia"/>
        </w:rPr>
        <w:t>性能需求包括软件系统的处理能力、响应时间等。根据需求编写相关内容。</w:t>
      </w:r>
    </w:p>
  </w:comment>
  <w:comment w:id="35" w:author="LSJ" w:date="2023-02-16T19:47:00Z" w:initials="">
    <w:p w14:paraId="082E58CB" w14:textId="77777777" w:rsidR="00CC7F6F" w:rsidRDefault="00000000">
      <w:pPr>
        <w:pStyle w:val="a3"/>
      </w:pPr>
      <w:r>
        <w:rPr>
          <w:rFonts w:hint="eastAsia"/>
          <w:b/>
          <w:bCs/>
        </w:rPr>
        <w:t>三级标题格式</w:t>
      </w:r>
      <w:r>
        <w:rPr>
          <w:rFonts w:hint="eastAsia"/>
        </w:rPr>
        <w:t>：</w:t>
      </w:r>
    </w:p>
    <w:p w14:paraId="1AE90906" w14:textId="77777777" w:rsidR="00CC7F6F" w:rsidRDefault="00000000">
      <w:pPr>
        <w:pStyle w:val="a3"/>
      </w:pPr>
      <w:r>
        <w:rPr>
          <w:rFonts w:hint="eastAsia"/>
        </w:rPr>
        <w:t>宋体，四号，段前</w:t>
      </w:r>
      <w:r>
        <w:rPr>
          <w:rFonts w:hint="eastAsia"/>
        </w:rPr>
        <w:t>/</w:t>
      </w:r>
      <w:r>
        <w:rPr>
          <w:rFonts w:hint="eastAsia"/>
        </w:rPr>
        <w:t>段后</w:t>
      </w:r>
      <w:r>
        <w:rPr>
          <w:rFonts w:hint="eastAsia"/>
        </w:rPr>
        <w:t>10</w:t>
      </w:r>
      <w:r>
        <w:rPr>
          <w:rFonts w:hint="eastAsia"/>
        </w:rPr>
        <w:t>磅，多倍行距</w:t>
      </w:r>
      <w:r>
        <w:rPr>
          <w:rFonts w:hint="eastAsia"/>
        </w:rPr>
        <w:t>1.55</w:t>
      </w:r>
      <w:r>
        <w:rPr>
          <w:rFonts w:hint="eastAsia"/>
        </w:rPr>
        <w:t>行。加粗。</w:t>
      </w:r>
    </w:p>
  </w:comment>
  <w:comment w:id="37" w:author="LSJ" w:date="2023-02-16T18:13:00Z" w:initials="">
    <w:p w14:paraId="1B0523AD" w14:textId="77777777" w:rsidR="00CC7F6F" w:rsidRDefault="00000000">
      <w:pPr>
        <w:pStyle w:val="a3"/>
      </w:pPr>
      <w:r>
        <w:rPr>
          <w:rFonts w:hint="eastAsia"/>
        </w:rPr>
        <w:t>扩展内容，如果软件系统有安全性相关需求，则考虑编写。</w:t>
      </w:r>
    </w:p>
    <w:p w14:paraId="663A593F" w14:textId="77777777" w:rsidR="00CC7F6F" w:rsidRDefault="00CC7F6F">
      <w:pPr>
        <w:pStyle w:val="a3"/>
      </w:pPr>
    </w:p>
    <w:p w14:paraId="117F0B00" w14:textId="77777777" w:rsidR="00CC7F6F" w:rsidRDefault="00000000">
      <w:pPr>
        <w:pStyle w:val="a3"/>
      </w:pPr>
      <w:r>
        <w:rPr>
          <w:rFonts w:hint="eastAsia"/>
        </w:rPr>
        <w:t>多多考虑从其它文档引用。</w:t>
      </w:r>
    </w:p>
  </w:comment>
  <w:comment w:id="39" w:author="LSJ" w:date="2023-02-16T18:14:00Z" w:initials="">
    <w:p w14:paraId="0F3357BF" w14:textId="77777777" w:rsidR="00CC7F6F" w:rsidRDefault="00000000">
      <w:pPr>
        <w:pStyle w:val="a3"/>
      </w:pPr>
      <w:r>
        <w:rPr>
          <w:rFonts w:hint="eastAsia"/>
        </w:rPr>
        <w:t>扩展内容，如果软件系统有出错处理相关需求，则考虑编写。</w:t>
      </w:r>
    </w:p>
  </w:comment>
  <w:comment w:id="41" w:author="LSJ" w:date="2023-02-16T20:18:00Z" w:initials="">
    <w:p w14:paraId="676043F0" w14:textId="77777777" w:rsidR="00CC7F6F" w:rsidRDefault="00000000">
      <w:pPr>
        <w:pStyle w:val="a3"/>
      </w:pPr>
      <w:r>
        <w:rPr>
          <w:rFonts w:hint="eastAsia"/>
        </w:rPr>
        <w:t>附录中给出在分析的过程中所采用到的所有资料，这可能包括问卷调查的结果、分析功能需求时所绘制的</w:t>
      </w:r>
      <w:r>
        <w:rPr>
          <w:rFonts w:hint="eastAsia"/>
        </w:rPr>
        <w:t>DFD</w:t>
      </w:r>
      <w:r>
        <w:rPr>
          <w:rFonts w:hint="eastAsia"/>
        </w:rPr>
        <w:t>图、</w:t>
      </w:r>
      <w:r>
        <w:rPr>
          <w:rFonts w:hint="eastAsia"/>
        </w:rPr>
        <w:t>ERD</w:t>
      </w:r>
      <w:r>
        <w:rPr>
          <w:rFonts w:hint="eastAsia"/>
        </w:rPr>
        <w:t>图等。</w:t>
      </w:r>
    </w:p>
    <w:p w14:paraId="1B597F48" w14:textId="77777777" w:rsidR="00CC7F6F" w:rsidRDefault="00CC7F6F">
      <w:pPr>
        <w:pStyle w:val="a3"/>
      </w:pPr>
    </w:p>
    <w:p w14:paraId="57011C7B" w14:textId="77777777" w:rsidR="00CC7F6F" w:rsidRDefault="00000000">
      <w:pPr>
        <w:pStyle w:val="a3"/>
      </w:pPr>
      <w:r>
        <w:rPr>
          <w:rFonts w:hint="eastAsia"/>
        </w:rPr>
        <w:t>如果项目文档稀少，可以考虑在此给出团队分工相关信息。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BB572D" w15:done="0"/>
  <w15:commentEx w15:paraId="40AA66DC" w15:done="0"/>
  <w15:commentEx w15:paraId="313A11EA" w15:done="0"/>
  <w15:commentEx w15:paraId="736A5790" w15:done="0"/>
  <w15:commentEx w15:paraId="0BEB7574" w15:done="0"/>
  <w15:commentEx w15:paraId="6ADF4D23" w15:done="0"/>
  <w15:commentEx w15:paraId="7B6A606E" w15:done="0"/>
  <w15:commentEx w15:paraId="59500F80" w15:done="0"/>
  <w15:commentEx w15:paraId="289A44E1" w15:done="0"/>
  <w15:commentEx w15:paraId="231E317A" w15:done="0"/>
  <w15:commentEx w15:paraId="2B1C2C5A" w15:done="0"/>
  <w15:commentEx w15:paraId="671A00A3" w15:done="0"/>
  <w15:commentEx w15:paraId="42092943" w15:done="0"/>
  <w15:commentEx w15:paraId="5E165C7F" w15:done="0"/>
  <w15:commentEx w15:paraId="1245527B" w15:done="0"/>
  <w15:commentEx w15:paraId="786629C3" w15:done="0"/>
  <w15:commentEx w15:paraId="1E756FBB" w15:done="0"/>
  <w15:commentEx w15:paraId="1AE90906" w15:done="0"/>
  <w15:commentEx w15:paraId="117F0B00" w15:done="0"/>
  <w15:commentEx w15:paraId="0F3357BF" w15:done="0"/>
  <w15:commentEx w15:paraId="57011C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B572D" w16cid:durableId="280B3F46"/>
  <w16cid:commentId w16cid:paraId="40AA66DC" w16cid:durableId="280B3F47"/>
  <w16cid:commentId w16cid:paraId="313A11EA" w16cid:durableId="280B3F48"/>
  <w16cid:commentId w16cid:paraId="736A5790" w16cid:durableId="280B3F49"/>
  <w16cid:commentId w16cid:paraId="0BEB7574" w16cid:durableId="280B3F4A"/>
  <w16cid:commentId w16cid:paraId="6ADF4D23" w16cid:durableId="280B3F4B"/>
  <w16cid:commentId w16cid:paraId="7B6A606E" w16cid:durableId="280B3F4C"/>
  <w16cid:commentId w16cid:paraId="59500F80" w16cid:durableId="280B3F4D"/>
  <w16cid:commentId w16cid:paraId="289A44E1" w16cid:durableId="280B3F4E"/>
  <w16cid:commentId w16cid:paraId="231E317A" w16cid:durableId="280B3F4F"/>
  <w16cid:commentId w16cid:paraId="2B1C2C5A" w16cid:durableId="280B3F50"/>
  <w16cid:commentId w16cid:paraId="671A00A3" w16cid:durableId="280B3F51"/>
  <w16cid:commentId w16cid:paraId="42092943" w16cid:durableId="280B3F52"/>
  <w16cid:commentId w16cid:paraId="5E165C7F" w16cid:durableId="280B3F53"/>
  <w16cid:commentId w16cid:paraId="1245527B" w16cid:durableId="280B3F54"/>
  <w16cid:commentId w16cid:paraId="786629C3" w16cid:durableId="280B3F55"/>
  <w16cid:commentId w16cid:paraId="1E756FBB" w16cid:durableId="280B3F56"/>
  <w16cid:commentId w16cid:paraId="1AE90906" w16cid:durableId="280B3F57"/>
  <w16cid:commentId w16cid:paraId="117F0B00" w16cid:durableId="280B3F58"/>
  <w16cid:commentId w16cid:paraId="0F3357BF" w16cid:durableId="280B3F59"/>
  <w16cid:commentId w16cid:paraId="57011C7B" w16cid:durableId="280B3F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2ABC" w14:textId="77777777" w:rsidR="00CB3B91" w:rsidRDefault="00CB3B91" w:rsidP="00DC0E33">
      <w:r>
        <w:separator/>
      </w:r>
    </w:p>
  </w:endnote>
  <w:endnote w:type="continuationSeparator" w:id="0">
    <w:p w14:paraId="3481670F" w14:textId="77777777" w:rsidR="00CB3B91" w:rsidRDefault="00CB3B91" w:rsidP="00DC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87CE" w14:textId="77777777" w:rsidR="00CB3B91" w:rsidRDefault="00CB3B91" w:rsidP="00DC0E33">
      <w:r>
        <w:separator/>
      </w:r>
    </w:p>
  </w:footnote>
  <w:footnote w:type="continuationSeparator" w:id="0">
    <w:p w14:paraId="06DF1F77" w14:textId="77777777" w:rsidR="00CB3B91" w:rsidRDefault="00CB3B91" w:rsidP="00DC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0F0BC0"/>
    <w:multiLevelType w:val="singleLevel"/>
    <w:tmpl w:val="910F0BC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1FB672D"/>
    <w:multiLevelType w:val="singleLevel"/>
    <w:tmpl w:val="91FB672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E8402F5"/>
    <w:multiLevelType w:val="singleLevel"/>
    <w:tmpl w:val="9E8402F5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C2425DBE"/>
    <w:multiLevelType w:val="singleLevel"/>
    <w:tmpl w:val="C2425DBE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E5CA35D1"/>
    <w:multiLevelType w:val="singleLevel"/>
    <w:tmpl w:val="E5CA35D1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2C168E94"/>
    <w:multiLevelType w:val="multilevel"/>
    <w:tmpl w:val="2C168E94"/>
    <w:lvl w:ilvl="0">
      <w:start w:val="1"/>
      <w:numFmt w:val="chineseCounting"/>
      <w:suff w:val="nothing"/>
      <w:lvlText w:val="%1、"/>
      <w:lvlJc w:val="left"/>
      <w:pPr>
        <w:ind w:left="105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105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05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105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105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105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105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105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105" w:firstLine="0"/>
      </w:pPr>
      <w:rPr>
        <w:rFonts w:hint="eastAsia"/>
      </w:rPr>
    </w:lvl>
  </w:abstractNum>
  <w:abstractNum w:abstractNumId="6" w15:restartNumberingAfterBreak="0">
    <w:nsid w:val="3BAC190F"/>
    <w:multiLevelType w:val="singleLevel"/>
    <w:tmpl w:val="3BAC190F"/>
    <w:lvl w:ilvl="0">
      <w:start w:val="1"/>
      <w:numFmt w:val="decimal"/>
      <w:suff w:val="space"/>
      <w:lvlText w:val="（%1）"/>
      <w:lvlJc w:val="left"/>
    </w:lvl>
  </w:abstractNum>
  <w:abstractNum w:abstractNumId="7" w15:restartNumberingAfterBreak="0">
    <w:nsid w:val="5FA49FAC"/>
    <w:multiLevelType w:val="singleLevel"/>
    <w:tmpl w:val="5FA49FAC"/>
    <w:lvl w:ilvl="0">
      <w:start w:val="1"/>
      <w:numFmt w:val="decimal"/>
      <w:suff w:val="nothing"/>
      <w:lvlText w:val="（%1）"/>
      <w:lvlJc w:val="left"/>
    </w:lvl>
  </w:abstractNum>
  <w:num w:numId="1" w16cid:durableId="322130139">
    <w:abstractNumId w:val="1"/>
  </w:num>
  <w:num w:numId="2" w16cid:durableId="1849060442">
    <w:abstractNumId w:val="4"/>
  </w:num>
  <w:num w:numId="3" w16cid:durableId="161358437">
    <w:abstractNumId w:val="3"/>
  </w:num>
  <w:num w:numId="4" w16cid:durableId="501623717">
    <w:abstractNumId w:val="6"/>
  </w:num>
  <w:num w:numId="5" w16cid:durableId="897937228">
    <w:abstractNumId w:val="2"/>
  </w:num>
  <w:num w:numId="6" w16cid:durableId="1512254434">
    <w:abstractNumId w:val="0"/>
  </w:num>
  <w:num w:numId="7" w16cid:durableId="1515806813">
    <w:abstractNumId w:val="7"/>
  </w:num>
  <w:num w:numId="8" w16cid:durableId="169819297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SJ">
    <w15:presenceInfo w15:providerId="None" w15:userId="LS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lNDdhNjFlY2I3ZjM2NTcwODEzNGIwMWVmZmZiMGQifQ=="/>
  </w:docVars>
  <w:rsids>
    <w:rsidRoot w:val="7A182A67"/>
    <w:rsid w:val="000A4760"/>
    <w:rsid w:val="00220460"/>
    <w:rsid w:val="003555FF"/>
    <w:rsid w:val="003A2E8B"/>
    <w:rsid w:val="00482316"/>
    <w:rsid w:val="004826D0"/>
    <w:rsid w:val="00486605"/>
    <w:rsid w:val="004A5B87"/>
    <w:rsid w:val="0051166C"/>
    <w:rsid w:val="005552F6"/>
    <w:rsid w:val="006021DA"/>
    <w:rsid w:val="006259EE"/>
    <w:rsid w:val="006B31FA"/>
    <w:rsid w:val="006D3A0E"/>
    <w:rsid w:val="00727EE6"/>
    <w:rsid w:val="00743D41"/>
    <w:rsid w:val="007A554A"/>
    <w:rsid w:val="00935AE0"/>
    <w:rsid w:val="00950A9D"/>
    <w:rsid w:val="00976475"/>
    <w:rsid w:val="0098450E"/>
    <w:rsid w:val="009A1380"/>
    <w:rsid w:val="00A62025"/>
    <w:rsid w:val="00A85843"/>
    <w:rsid w:val="00B17A45"/>
    <w:rsid w:val="00B92377"/>
    <w:rsid w:val="00BE4501"/>
    <w:rsid w:val="00C13876"/>
    <w:rsid w:val="00C53FEB"/>
    <w:rsid w:val="00CB3B91"/>
    <w:rsid w:val="00CC5F02"/>
    <w:rsid w:val="00CC7F6F"/>
    <w:rsid w:val="00D12488"/>
    <w:rsid w:val="00DC0E33"/>
    <w:rsid w:val="00EE2086"/>
    <w:rsid w:val="00F21097"/>
    <w:rsid w:val="00F36289"/>
    <w:rsid w:val="00F97450"/>
    <w:rsid w:val="012A5A88"/>
    <w:rsid w:val="090A5F07"/>
    <w:rsid w:val="0BA85C7C"/>
    <w:rsid w:val="0BAB6B6A"/>
    <w:rsid w:val="0CF42728"/>
    <w:rsid w:val="0DEC5CEE"/>
    <w:rsid w:val="10480E2B"/>
    <w:rsid w:val="11D81D3B"/>
    <w:rsid w:val="12744159"/>
    <w:rsid w:val="16DE7DF3"/>
    <w:rsid w:val="17057F60"/>
    <w:rsid w:val="19E44342"/>
    <w:rsid w:val="19EA41ED"/>
    <w:rsid w:val="1B046CBF"/>
    <w:rsid w:val="236E3AB9"/>
    <w:rsid w:val="28C64B8B"/>
    <w:rsid w:val="28D728F5"/>
    <w:rsid w:val="29D37560"/>
    <w:rsid w:val="2B9E76FA"/>
    <w:rsid w:val="2D1716DB"/>
    <w:rsid w:val="2FFF029D"/>
    <w:rsid w:val="35147855"/>
    <w:rsid w:val="3B351E28"/>
    <w:rsid w:val="3B913D6C"/>
    <w:rsid w:val="3BEE0D20"/>
    <w:rsid w:val="42DE7F3C"/>
    <w:rsid w:val="45E76415"/>
    <w:rsid w:val="46AF53B1"/>
    <w:rsid w:val="46C54F00"/>
    <w:rsid w:val="48E62273"/>
    <w:rsid w:val="4AAA237E"/>
    <w:rsid w:val="4C7F6E53"/>
    <w:rsid w:val="4D472A92"/>
    <w:rsid w:val="4D8A2DCC"/>
    <w:rsid w:val="4EC66AF5"/>
    <w:rsid w:val="4EC70B92"/>
    <w:rsid w:val="4F38383D"/>
    <w:rsid w:val="50961578"/>
    <w:rsid w:val="50FB3F9C"/>
    <w:rsid w:val="516A26E1"/>
    <w:rsid w:val="51856AE2"/>
    <w:rsid w:val="52271947"/>
    <w:rsid w:val="59837DAB"/>
    <w:rsid w:val="5FB156A1"/>
    <w:rsid w:val="62710A23"/>
    <w:rsid w:val="645F4574"/>
    <w:rsid w:val="67B47729"/>
    <w:rsid w:val="68983253"/>
    <w:rsid w:val="68E72104"/>
    <w:rsid w:val="69E77653"/>
    <w:rsid w:val="6A303637"/>
    <w:rsid w:val="6BD61B82"/>
    <w:rsid w:val="6BD85F96"/>
    <w:rsid w:val="6C1825D5"/>
    <w:rsid w:val="6C377102"/>
    <w:rsid w:val="6DB135BE"/>
    <w:rsid w:val="6E0C4BC3"/>
    <w:rsid w:val="705542EB"/>
    <w:rsid w:val="70622071"/>
    <w:rsid w:val="72BA4AA3"/>
    <w:rsid w:val="751F2C26"/>
    <w:rsid w:val="76232CDF"/>
    <w:rsid w:val="765608C9"/>
    <w:rsid w:val="7A182A67"/>
    <w:rsid w:val="7A88301C"/>
    <w:rsid w:val="7C6D071B"/>
    <w:rsid w:val="7D28155C"/>
    <w:rsid w:val="7F0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DA10D2"/>
  <w15:docId w15:val="{D943075B-8571-434D-8430-6B68296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7EE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00" w:after="200" w:line="372" w:lineRule="auto"/>
      <w:outlineLvl w:val="3"/>
    </w:pPr>
    <w:rPr>
      <w:rFonts w:ascii="Arial" w:eastAsia="新宋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4">
    <w:name w:val="annotation reference"/>
    <w:basedOn w:val="a0"/>
    <w:rPr>
      <w:sz w:val="21"/>
      <w:szCs w:val="21"/>
    </w:rPr>
  </w:style>
  <w:style w:type="table" w:styleId="1">
    <w:name w:val="List Table 1 Light"/>
    <w:basedOn w:val="a1"/>
    <w:uiPriority w:val="46"/>
    <w:rsid w:val="002204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2204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List Table 2"/>
    <w:basedOn w:val="a1"/>
    <w:uiPriority w:val="47"/>
    <w:rsid w:val="002204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rsid w:val="00DC0E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C0E33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DC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C0E3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elino\AppData\Roaming\kingsoft\office6\templates\wps\zh_CN\&#38656;&#27714;&#35268;&#26684;&#25991;&#26723;&#27169;&#26495;.wp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3-02-16T20:22:00"/>
    </inkml:context>
    <inkml:brush xml:id="br0">
      <inkml:brushProperty name="width" value="0.05292" units="cm"/>
      <inkml:brushProperty name="height" value="0.05292" units="cm"/>
      <inkml:brushProperty name="color" value="#1B7CCB"/>
    </inkml:brush>
  </inkml:definitions>
  <inkml:trace contextRef="#ctx0" brushRef="#br0">19800 36803,'0'0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需求规格文档模板.wpt</Template>
  <TotalTime>110</TotalTime>
  <Pages>14</Pages>
  <Words>1642</Words>
  <Characters>2892</Characters>
  <Application>Microsoft Office Word</Application>
  <DocSecurity>0</DocSecurity>
  <Lines>578</Lines>
  <Paragraphs>647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Shivelino Wu</dc:creator>
  <cp:lastModifiedBy>ChengKun Liu</cp:lastModifiedBy>
  <cp:revision>28</cp:revision>
  <dcterms:created xsi:type="dcterms:W3CDTF">2023-05-13T11:51:00Z</dcterms:created>
  <dcterms:modified xsi:type="dcterms:W3CDTF">2023-05-14T08:13:00Z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D4D649997EEA44B9BD13B00314CFBE31_11</vt:lpwstr>
  </property>
</Properties>
</file>